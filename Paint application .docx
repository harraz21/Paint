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EBF" w:rsidRDefault="00AD2EE6">
      <w:pPr>
        <w:pStyle w:val="Heading1"/>
      </w:pPr>
      <w:r>
        <w:t>Paint application</w:t>
      </w:r>
    </w:p>
    <w:p w:rsidR="006F5EBF" w:rsidRPr="00062BC8" w:rsidRDefault="00062BC8">
      <w:pPr>
        <w:pStyle w:val="Heading3"/>
        <w:rPr>
          <w:b/>
          <w:bCs/>
          <w:sz w:val="28"/>
          <w:szCs w:val="28"/>
        </w:rPr>
      </w:pPr>
      <w:r w:rsidRPr="00062BC8">
        <w:rPr>
          <w:b/>
          <w:bCs/>
          <w:sz w:val="28"/>
          <w:szCs w:val="28"/>
        </w:rPr>
        <w:t>Description</w:t>
      </w:r>
      <w:r w:rsidR="00F71C1D" w:rsidRPr="00062BC8">
        <w:rPr>
          <w:b/>
          <w:bCs/>
          <w:sz w:val="28"/>
          <w:szCs w:val="28"/>
        </w:rPr>
        <w:t>:</w:t>
      </w:r>
    </w:p>
    <w:p w:rsidR="009326CD" w:rsidRPr="009326CD" w:rsidRDefault="00062BC8" w:rsidP="00C12917">
      <w:pPr>
        <w:rPr>
          <w:sz w:val="24"/>
          <w:szCs w:val="24"/>
        </w:rPr>
      </w:pPr>
      <w:r w:rsidRPr="009326CD">
        <w:rPr>
          <w:sz w:val="24"/>
          <w:szCs w:val="24"/>
        </w:rPr>
        <w:t xml:space="preserve">Our paint application is a software graphics program that allows the user to draw several shapes such as </w:t>
      </w:r>
      <w:r w:rsidRPr="00A36EF7">
        <w:rPr>
          <w:b/>
          <w:bCs/>
          <w:sz w:val="24"/>
          <w:szCs w:val="24"/>
        </w:rPr>
        <w:t>Rectangles</w:t>
      </w:r>
      <w:r w:rsidRPr="009326CD">
        <w:rPr>
          <w:sz w:val="24"/>
          <w:szCs w:val="24"/>
        </w:rPr>
        <w:t>,</w:t>
      </w:r>
      <w:r w:rsidR="00003F8E">
        <w:rPr>
          <w:sz w:val="24"/>
          <w:szCs w:val="24"/>
        </w:rPr>
        <w:t xml:space="preserve"> </w:t>
      </w:r>
      <w:r w:rsidR="00003F8E" w:rsidRPr="00A36EF7">
        <w:rPr>
          <w:b/>
          <w:bCs/>
          <w:sz w:val="24"/>
          <w:szCs w:val="24"/>
        </w:rPr>
        <w:t>Lines</w:t>
      </w:r>
      <w:r w:rsidR="00003F8E">
        <w:rPr>
          <w:sz w:val="24"/>
          <w:szCs w:val="24"/>
        </w:rPr>
        <w:t>,</w:t>
      </w:r>
      <w:r w:rsidR="009326CD" w:rsidRPr="009326CD">
        <w:rPr>
          <w:sz w:val="24"/>
          <w:szCs w:val="24"/>
        </w:rPr>
        <w:t xml:space="preserve"> </w:t>
      </w:r>
      <w:r w:rsidRPr="00A36EF7">
        <w:rPr>
          <w:b/>
          <w:bCs/>
          <w:sz w:val="24"/>
          <w:szCs w:val="24"/>
        </w:rPr>
        <w:t>Squares</w:t>
      </w:r>
      <w:r w:rsidRPr="009326CD">
        <w:rPr>
          <w:sz w:val="24"/>
          <w:szCs w:val="24"/>
        </w:rPr>
        <w:t>,</w:t>
      </w:r>
      <w:r w:rsidR="009326CD" w:rsidRPr="009326CD">
        <w:rPr>
          <w:sz w:val="24"/>
          <w:szCs w:val="24"/>
        </w:rPr>
        <w:t xml:space="preserve"> </w:t>
      </w:r>
      <w:r w:rsidR="009326CD" w:rsidRPr="00A36EF7">
        <w:rPr>
          <w:b/>
          <w:bCs/>
          <w:sz w:val="24"/>
          <w:szCs w:val="24"/>
        </w:rPr>
        <w:t>Circles</w:t>
      </w:r>
      <w:r w:rsidR="009326CD" w:rsidRPr="009326CD">
        <w:rPr>
          <w:sz w:val="24"/>
          <w:szCs w:val="24"/>
        </w:rPr>
        <w:t xml:space="preserve">, </w:t>
      </w:r>
      <w:r w:rsidR="009326CD" w:rsidRPr="00A36EF7">
        <w:rPr>
          <w:b/>
          <w:bCs/>
          <w:sz w:val="24"/>
          <w:szCs w:val="24"/>
        </w:rPr>
        <w:t>Ellipses</w:t>
      </w:r>
      <w:r w:rsidR="009326CD" w:rsidRPr="009326CD">
        <w:rPr>
          <w:sz w:val="24"/>
          <w:szCs w:val="24"/>
        </w:rPr>
        <w:t xml:space="preserve">, and </w:t>
      </w:r>
      <w:r w:rsidR="00003F8E" w:rsidRPr="00A36EF7">
        <w:rPr>
          <w:b/>
          <w:bCs/>
          <w:sz w:val="24"/>
          <w:szCs w:val="24"/>
        </w:rPr>
        <w:t>triangles</w:t>
      </w:r>
      <w:r w:rsidR="00003F8E" w:rsidRPr="009326CD">
        <w:rPr>
          <w:sz w:val="24"/>
          <w:szCs w:val="24"/>
        </w:rPr>
        <w:t>.</w:t>
      </w:r>
      <w:r w:rsidR="009326CD" w:rsidRPr="009326CD">
        <w:rPr>
          <w:sz w:val="24"/>
          <w:szCs w:val="24"/>
        </w:rPr>
        <w:t xml:space="preserve"> </w:t>
      </w:r>
    </w:p>
    <w:p w:rsidR="00504827" w:rsidRDefault="00504827">
      <w:pPr>
        <w:pStyle w:val="Heading3"/>
        <w:rPr>
          <w:b/>
          <w:bCs/>
          <w:sz w:val="28"/>
          <w:szCs w:val="28"/>
        </w:rPr>
      </w:pPr>
    </w:p>
    <w:p w:rsidR="006F5EBF" w:rsidRPr="004C623C" w:rsidRDefault="002F1304">
      <w:pPr>
        <w:pStyle w:val="Heading3"/>
        <w:rPr>
          <w:b/>
          <w:bCs/>
          <w:sz w:val="28"/>
          <w:szCs w:val="28"/>
        </w:rPr>
      </w:pPr>
      <w:r w:rsidRPr="004C623C">
        <w:rPr>
          <w:b/>
          <w:bCs/>
          <w:sz w:val="28"/>
          <w:szCs w:val="28"/>
        </w:rPr>
        <w:t>Features</w:t>
      </w:r>
      <w:r w:rsidR="00F71C1D" w:rsidRPr="004C623C">
        <w:rPr>
          <w:b/>
          <w:bCs/>
          <w:sz w:val="28"/>
          <w:szCs w:val="28"/>
        </w:rPr>
        <w:t>:</w:t>
      </w:r>
    </w:p>
    <w:p w:rsidR="006F5EBF" w:rsidRDefault="00B77026" w:rsidP="00B77026">
      <w:pPr>
        <w:pStyle w:val="Heading3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 w:rsidRPr="00B77026">
        <w:rPr>
          <w:b/>
          <w:bCs/>
          <w:color w:val="ED7D31" w:themeColor="accent2"/>
          <w:sz w:val="24"/>
          <w:szCs w:val="24"/>
        </w:rPr>
        <w:t>Drawing:</w:t>
      </w:r>
    </w:p>
    <w:p w:rsidR="002A0358" w:rsidRDefault="00B77026" w:rsidP="00C71936">
      <w:pPr>
        <w:rPr>
          <w:sz w:val="22"/>
          <w:szCs w:val="22"/>
        </w:rPr>
      </w:pPr>
      <w:r w:rsidRPr="002A0358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5577840</wp:posOffset>
            </wp:positionH>
            <wp:positionV relativeFrom="paragraph">
              <wp:posOffset>46355</wp:posOffset>
            </wp:positionV>
            <wp:extent cx="1281430" cy="529753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801" cy="53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C3B" w:rsidRPr="002A0358">
        <w:rPr>
          <w:sz w:val="22"/>
          <w:szCs w:val="22"/>
        </w:rPr>
        <w:t>One</w:t>
      </w:r>
      <w:r w:rsidRPr="002A0358">
        <w:rPr>
          <w:sz w:val="22"/>
          <w:szCs w:val="22"/>
        </w:rPr>
        <w:t xml:space="preserve"> can draw as many shapes as he likes on one drawing board, there are 4 </w:t>
      </w:r>
    </w:p>
    <w:p w:rsidR="002A0358" w:rsidRDefault="00B77026" w:rsidP="002A0358">
      <w:pPr>
        <w:rPr>
          <w:sz w:val="22"/>
          <w:szCs w:val="22"/>
        </w:rPr>
      </w:pPr>
      <w:r w:rsidRPr="002A0358">
        <w:rPr>
          <w:sz w:val="22"/>
          <w:szCs w:val="22"/>
        </w:rPr>
        <w:t>icons each for</w:t>
      </w:r>
      <w:r w:rsidR="002A0358">
        <w:rPr>
          <w:sz w:val="22"/>
          <w:szCs w:val="22"/>
        </w:rPr>
        <w:t xml:space="preserve"> </w:t>
      </w:r>
      <w:r w:rsidRPr="002A0358">
        <w:rPr>
          <w:sz w:val="22"/>
          <w:szCs w:val="22"/>
        </w:rPr>
        <w:t xml:space="preserve">drawing a specific shape. A Shape is selected and the user </w:t>
      </w:r>
    </w:p>
    <w:p w:rsidR="00FF3170" w:rsidRPr="002A0358" w:rsidRDefault="00B77026" w:rsidP="002A0358">
      <w:pPr>
        <w:rPr>
          <w:sz w:val="22"/>
          <w:szCs w:val="22"/>
        </w:rPr>
      </w:pPr>
      <w:r w:rsidRPr="002A0358">
        <w:rPr>
          <w:sz w:val="22"/>
          <w:szCs w:val="22"/>
        </w:rPr>
        <w:t>is required to drag the shape until</w:t>
      </w:r>
      <w:r w:rsidR="002A0358">
        <w:rPr>
          <w:sz w:val="22"/>
          <w:szCs w:val="22"/>
        </w:rPr>
        <w:t xml:space="preserve"> </w:t>
      </w:r>
      <w:r w:rsidRPr="002A0358">
        <w:rPr>
          <w:sz w:val="22"/>
          <w:szCs w:val="22"/>
        </w:rPr>
        <w:t>acquiring the desired size</w:t>
      </w:r>
      <w:r w:rsidR="00FF3170" w:rsidRPr="002A0358">
        <w:rPr>
          <w:sz w:val="22"/>
          <w:szCs w:val="22"/>
        </w:rPr>
        <w:t>.</w:t>
      </w:r>
    </w:p>
    <w:p w:rsidR="001A494A" w:rsidRPr="00504827" w:rsidRDefault="00F07251" w:rsidP="00504827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504827">
        <w:rPr>
          <w:b/>
          <w:bCs/>
          <w:color w:val="ED7D31" w:themeColor="accent2"/>
          <w:sz w:val="24"/>
          <w:szCs w:val="24"/>
        </w:rPr>
        <w:t>Colors</w:t>
      </w:r>
      <w:r w:rsidR="001A494A" w:rsidRPr="00504827">
        <w:rPr>
          <w:b/>
          <w:bCs/>
          <w:color w:val="ED7D31" w:themeColor="accent2"/>
          <w:sz w:val="24"/>
          <w:szCs w:val="24"/>
        </w:rPr>
        <w:t>:</w:t>
      </w:r>
    </w:p>
    <w:p w:rsidR="00755101" w:rsidRDefault="003A21CE" w:rsidP="000C26E0">
      <w:pPr>
        <w:rPr>
          <w:sz w:val="22"/>
          <w:szCs w:val="22"/>
        </w:rPr>
      </w:pPr>
      <w:r w:rsidRPr="00755101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1363980" cy="51816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6E0" w:rsidRPr="00755101">
        <w:rPr>
          <w:sz w:val="22"/>
          <w:szCs w:val="22"/>
        </w:rPr>
        <w:t xml:space="preserve">One can also color his shapes either by choosing the colors before </w:t>
      </w:r>
    </w:p>
    <w:p w:rsidR="00755101" w:rsidRDefault="000C26E0" w:rsidP="00755101">
      <w:pPr>
        <w:rPr>
          <w:sz w:val="22"/>
          <w:szCs w:val="22"/>
        </w:rPr>
      </w:pPr>
      <w:r w:rsidRPr="00755101">
        <w:rPr>
          <w:sz w:val="22"/>
          <w:szCs w:val="22"/>
        </w:rPr>
        <w:t>drawing the shapes or by selecting the shape after drawing and</w:t>
      </w:r>
    </w:p>
    <w:p w:rsidR="003A21CE" w:rsidRPr="00755101" w:rsidRDefault="000C26E0" w:rsidP="00755101">
      <w:pPr>
        <w:rPr>
          <w:sz w:val="22"/>
          <w:szCs w:val="22"/>
        </w:rPr>
      </w:pPr>
      <w:r w:rsidRPr="00755101">
        <w:rPr>
          <w:sz w:val="22"/>
          <w:szCs w:val="22"/>
        </w:rPr>
        <w:t xml:space="preserve">choosing a color. A Shape can be </w:t>
      </w:r>
      <w:r w:rsidRPr="00755101">
        <w:rPr>
          <w:b/>
          <w:bCs/>
          <w:sz w:val="22"/>
          <w:szCs w:val="22"/>
        </w:rPr>
        <w:t>filled</w:t>
      </w:r>
      <w:r w:rsidRPr="00755101">
        <w:rPr>
          <w:sz w:val="22"/>
          <w:szCs w:val="22"/>
        </w:rPr>
        <w:t xml:space="preserve"> or </w:t>
      </w:r>
      <w:r w:rsidRPr="00755101">
        <w:rPr>
          <w:b/>
          <w:bCs/>
          <w:sz w:val="22"/>
          <w:szCs w:val="22"/>
        </w:rPr>
        <w:t>transparent</w:t>
      </w:r>
      <w:r w:rsidR="00FF3170" w:rsidRPr="00755101">
        <w:rPr>
          <w:sz w:val="22"/>
          <w:szCs w:val="22"/>
        </w:rPr>
        <w:t>.</w:t>
      </w:r>
    </w:p>
    <w:p w:rsidR="008E2D7B" w:rsidRDefault="005922B0" w:rsidP="008E2D7B">
      <w:pPr>
        <w:pStyle w:val="Heading3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Copy</w:t>
      </w:r>
      <w:r w:rsidR="008E2D7B" w:rsidRPr="00B77026">
        <w:rPr>
          <w:b/>
          <w:bCs/>
          <w:color w:val="ED7D31" w:themeColor="accent2"/>
          <w:sz w:val="24"/>
          <w:szCs w:val="24"/>
        </w:rPr>
        <w:t>:</w:t>
      </w:r>
    </w:p>
    <w:p w:rsidR="007435D1" w:rsidRDefault="00B14EA9" w:rsidP="00284147">
      <w:pPr>
        <w:rPr>
          <w:sz w:val="22"/>
          <w:szCs w:val="22"/>
        </w:rPr>
      </w:pPr>
      <w:r w:rsidRPr="007435D1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6111240</wp:posOffset>
            </wp:positionH>
            <wp:positionV relativeFrom="paragraph">
              <wp:posOffset>102235</wp:posOffset>
            </wp:positionV>
            <wp:extent cx="358140" cy="4572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91C" w:rsidRPr="007435D1">
        <w:rPr>
          <w:sz w:val="22"/>
          <w:szCs w:val="22"/>
        </w:rPr>
        <w:t xml:space="preserve">One can also copy shapes that are already drawn with the same size instead of </w:t>
      </w:r>
    </w:p>
    <w:p w:rsidR="00B14EA9" w:rsidRPr="007435D1" w:rsidRDefault="0012091C" w:rsidP="00284147">
      <w:pPr>
        <w:rPr>
          <w:sz w:val="22"/>
          <w:szCs w:val="22"/>
        </w:rPr>
      </w:pPr>
      <w:r w:rsidRPr="007435D1">
        <w:rPr>
          <w:sz w:val="22"/>
          <w:szCs w:val="22"/>
        </w:rPr>
        <w:t>drawing new ones,</w:t>
      </w:r>
    </w:p>
    <w:p w:rsidR="00CD6CDE" w:rsidRDefault="00CD6CDE" w:rsidP="00CD6CDE">
      <w:pPr>
        <w:pStyle w:val="Heading3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Delete</w:t>
      </w:r>
      <w:r w:rsidRPr="00B77026">
        <w:rPr>
          <w:b/>
          <w:bCs/>
          <w:color w:val="ED7D31" w:themeColor="accent2"/>
          <w:sz w:val="24"/>
          <w:szCs w:val="24"/>
        </w:rPr>
        <w:t>:</w:t>
      </w:r>
    </w:p>
    <w:p w:rsidR="001426CA" w:rsidRPr="009715CE" w:rsidRDefault="00AC67A2" w:rsidP="001426CA">
      <w:pPr>
        <w:rPr>
          <w:sz w:val="22"/>
          <w:szCs w:val="22"/>
        </w:rPr>
      </w:pPr>
      <w:r w:rsidRPr="009715CE"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6118860</wp:posOffset>
            </wp:positionH>
            <wp:positionV relativeFrom="paragraph">
              <wp:posOffset>48895</wp:posOffset>
            </wp:positionV>
            <wp:extent cx="419100" cy="4724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980" w:rsidRPr="009715CE">
        <w:rPr>
          <w:sz w:val="22"/>
          <w:szCs w:val="22"/>
        </w:rPr>
        <w:t>One can delete and shape that has already been drawn</w:t>
      </w:r>
      <w:r w:rsidR="001426CA" w:rsidRPr="009715CE">
        <w:rPr>
          <w:sz w:val="22"/>
          <w:szCs w:val="22"/>
        </w:rPr>
        <w:t>.</w:t>
      </w:r>
    </w:p>
    <w:p w:rsidR="00EF7592" w:rsidRPr="00504827" w:rsidRDefault="00B17EDF" w:rsidP="00504827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 w:rsidRPr="00504827">
        <w:rPr>
          <w:b/>
          <w:bCs/>
          <w:color w:val="ED7D31" w:themeColor="accent2"/>
          <w:sz w:val="24"/>
          <w:szCs w:val="24"/>
        </w:rPr>
        <w:t>Undo and Redo</w:t>
      </w:r>
      <w:r w:rsidR="00EF7592" w:rsidRPr="00504827">
        <w:rPr>
          <w:b/>
          <w:bCs/>
          <w:color w:val="ED7D31" w:themeColor="accent2"/>
          <w:sz w:val="24"/>
          <w:szCs w:val="24"/>
        </w:rPr>
        <w:t>:</w:t>
      </w:r>
    </w:p>
    <w:p w:rsidR="009715CE" w:rsidRDefault="00B36AA2" w:rsidP="00284147">
      <w:pPr>
        <w:rPr>
          <w:sz w:val="22"/>
          <w:szCs w:val="22"/>
        </w:rPr>
      </w:pPr>
      <w:r w:rsidRPr="009715CE"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45085</wp:posOffset>
            </wp:positionV>
            <wp:extent cx="815340" cy="53340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EDF" w:rsidRPr="009715CE">
        <w:rPr>
          <w:sz w:val="22"/>
          <w:szCs w:val="22"/>
        </w:rPr>
        <w:t xml:space="preserve">One can undo or redo any change that has been done on the drawing board </w:t>
      </w:r>
    </w:p>
    <w:p w:rsidR="00B330D7" w:rsidRDefault="00B17EDF" w:rsidP="009715CE">
      <w:pPr>
        <w:rPr>
          <w:sz w:val="22"/>
          <w:szCs w:val="22"/>
        </w:rPr>
      </w:pPr>
      <w:r w:rsidRPr="009715CE">
        <w:rPr>
          <w:sz w:val="22"/>
          <w:szCs w:val="22"/>
        </w:rPr>
        <w:t>by pressi</w:t>
      </w:r>
      <w:r w:rsidR="00FB30F5" w:rsidRPr="009715CE">
        <w:rPr>
          <w:sz w:val="22"/>
          <w:szCs w:val="22"/>
        </w:rPr>
        <w:t xml:space="preserve">ng the </w:t>
      </w:r>
      <w:r w:rsidR="00FB30F5" w:rsidRPr="009715CE">
        <w:rPr>
          <w:b/>
          <w:bCs/>
          <w:sz w:val="22"/>
          <w:szCs w:val="22"/>
        </w:rPr>
        <w:t>UNDO</w:t>
      </w:r>
      <w:r w:rsidR="00FB30F5" w:rsidRPr="009715CE">
        <w:rPr>
          <w:sz w:val="22"/>
          <w:szCs w:val="22"/>
        </w:rPr>
        <w:t xml:space="preserve"> button for undoing any action and the </w:t>
      </w:r>
      <w:r w:rsidR="00FB30F5" w:rsidRPr="009715CE">
        <w:rPr>
          <w:b/>
          <w:bCs/>
          <w:sz w:val="22"/>
          <w:szCs w:val="22"/>
        </w:rPr>
        <w:t>REDO</w:t>
      </w:r>
      <w:r w:rsidR="00FB30F5" w:rsidRPr="009715CE">
        <w:rPr>
          <w:sz w:val="22"/>
          <w:szCs w:val="22"/>
        </w:rPr>
        <w:t xml:space="preserve"> button for </w:t>
      </w:r>
    </w:p>
    <w:p w:rsidR="00154C4C" w:rsidRPr="009715CE" w:rsidRDefault="00FB30F5" w:rsidP="009715CE">
      <w:pPr>
        <w:rPr>
          <w:sz w:val="22"/>
          <w:szCs w:val="22"/>
        </w:rPr>
      </w:pPr>
      <w:r w:rsidRPr="009715CE">
        <w:rPr>
          <w:sz w:val="22"/>
          <w:szCs w:val="22"/>
        </w:rPr>
        <w:t>redoing any action</w:t>
      </w:r>
      <w:r w:rsidR="008F69B2" w:rsidRPr="009715CE">
        <w:rPr>
          <w:sz w:val="22"/>
          <w:szCs w:val="22"/>
        </w:rPr>
        <w:t>.</w:t>
      </w:r>
    </w:p>
    <w:p w:rsidR="00154C4C" w:rsidRDefault="00154C4C" w:rsidP="00154C4C">
      <w:pPr>
        <w:pStyle w:val="Heading3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Selecting</w:t>
      </w:r>
      <w:r w:rsidR="00BD1EDF">
        <w:rPr>
          <w:b/>
          <w:bCs/>
          <w:color w:val="ED7D31" w:themeColor="accent2"/>
          <w:sz w:val="24"/>
          <w:szCs w:val="24"/>
        </w:rPr>
        <w:t>, M</w:t>
      </w:r>
      <w:r>
        <w:rPr>
          <w:b/>
          <w:bCs/>
          <w:color w:val="ED7D31" w:themeColor="accent2"/>
          <w:sz w:val="24"/>
          <w:szCs w:val="24"/>
        </w:rPr>
        <w:t>oving</w:t>
      </w:r>
      <w:r w:rsidR="00BD1EDF">
        <w:rPr>
          <w:b/>
          <w:bCs/>
          <w:color w:val="ED7D31" w:themeColor="accent2"/>
          <w:sz w:val="24"/>
          <w:szCs w:val="24"/>
        </w:rPr>
        <w:t>,</w:t>
      </w:r>
      <w:r>
        <w:rPr>
          <w:b/>
          <w:bCs/>
          <w:color w:val="ED7D31" w:themeColor="accent2"/>
          <w:sz w:val="24"/>
          <w:szCs w:val="24"/>
        </w:rPr>
        <w:t xml:space="preserve"> and Resizing</w:t>
      </w:r>
      <w:r w:rsidRPr="00B77026">
        <w:rPr>
          <w:b/>
          <w:bCs/>
          <w:color w:val="ED7D31" w:themeColor="accent2"/>
          <w:sz w:val="24"/>
          <w:szCs w:val="24"/>
        </w:rPr>
        <w:t>:</w:t>
      </w:r>
    </w:p>
    <w:p w:rsidR="00504827" w:rsidRDefault="00333AC1" w:rsidP="00504827">
      <w:pPr>
        <w:rPr>
          <w:sz w:val="22"/>
          <w:szCs w:val="22"/>
        </w:rPr>
      </w:pPr>
      <w:r w:rsidRPr="000A39FE">
        <w:rPr>
          <w:sz w:val="22"/>
          <w:szCs w:val="22"/>
        </w:rPr>
        <w:t xml:space="preserve">The user also has the option to select any shape and choose an action to perform on the shape, </w:t>
      </w:r>
      <w:r w:rsidR="00DF101D" w:rsidRPr="000A39FE">
        <w:rPr>
          <w:sz w:val="22"/>
          <w:szCs w:val="22"/>
        </w:rPr>
        <w:t>one</w:t>
      </w:r>
      <w:r w:rsidRPr="000A39FE">
        <w:rPr>
          <w:sz w:val="22"/>
          <w:szCs w:val="22"/>
        </w:rPr>
        <w:t xml:space="preserve"> of the actions are </w:t>
      </w:r>
      <w:r w:rsidR="006E0174" w:rsidRPr="000A39FE">
        <w:rPr>
          <w:b/>
          <w:bCs/>
          <w:sz w:val="22"/>
          <w:szCs w:val="22"/>
        </w:rPr>
        <w:t>MOVING</w:t>
      </w:r>
      <w:r w:rsidRPr="000A39FE">
        <w:rPr>
          <w:sz w:val="22"/>
          <w:szCs w:val="22"/>
        </w:rPr>
        <w:t xml:space="preserve"> the shape to another place</w:t>
      </w:r>
      <w:r w:rsidR="0021376F" w:rsidRPr="000A39FE">
        <w:rPr>
          <w:sz w:val="22"/>
          <w:szCs w:val="22"/>
        </w:rPr>
        <w:t>, a</w:t>
      </w:r>
      <w:r w:rsidRPr="000A39FE">
        <w:rPr>
          <w:sz w:val="22"/>
          <w:szCs w:val="22"/>
        </w:rPr>
        <w:t xml:space="preserve">nother action is </w:t>
      </w:r>
      <w:r w:rsidR="006A1DEB" w:rsidRPr="000A39FE">
        <w:rPr>
          <w:b/>
          <w:bCs/>
          <w:sz w:val="22"/>
          <w:szCs w:val="22"/>
        </w:rPr>
        <w:t>RESIZING</w:t>
      </w:r>
      <w:r w:rsidRPr="000A39FE">
        <w:rPr>
          <w:sz w:val="22"/>
          <w:szCs w:val="22"/>
        </w:rPr>
        <w:t xml:space="preserve"> a shape</w:t>
      </w:r>
      <w:r w:rsidR="00911583" w:rsidRPr="000A39FE">
        <w:rPr>
          <w:sz w:val="22"/>
          <w:szCs w:val="22"/>
        </w:rPr>
        <w:t>.</w:t>
      </w:r>
    </w:p>
    <w:p w:rsidR="00504827" w:rsidRDefault="00504827" w:rsidP="00504827">
      <w:pPr>
        <w:rPr>
          <w:sz w:val="22"/>
          <w:szCs w:val="22"/>
        </w:rPr>
      </w:pPr>
    </w:p>
    <w:p w:rsidR="00504827" w:rsidRPr="00504827" w:rsidRDefault="00504827" w:rsidP="00504827">
      <w:pPr>
        <w:rPr>
          <w:sz w:val="22"/>
          <w:szCs w:val="22"/>
        </w:rPr>
      </w:pPr>
    </w:p>
    <w:p w:rsidR="006F5EBF" w:rsidRDefault="00F837D4">
      <w:pPr>
        <w:pStyle w:val="Heading3"/>
        <w:rPr>
          <w:b/>
          <w:bCs/>
          <w:sz w:val="28"/>
          <w:szCs w:val="28"/>
        </w:rPr>
      </w:pPr>
      <w:r w:rsidRPr="004C623C">
        <w:rPr>
          <w:b/>
          <w:bCs/>
          <w:sz w:val="28"/>
          <w:szCs w:val="28"/>
        </w:rPr>
        <w:lastRenderedPageBreak/>
        <w:t>Design Overview</w:t>
      </w:r>
      <w:r w:rsidR="00F71C1D" w:rsidRPr="004C623C">
        <w:rPr>
          <w:b/>
          <w:bCs/>
          <w:sz w:val="28"/>
          <w:szCs w:val="28"/>
        </w:rPr>
        <w:t>:</w:t>
      </w:r>
    </w:p>
    <w:p w:rsidR="004C623C" w:rsidRPr="001426CA" w:rsidRDefault="00847986" w:rsidP="004C623C">
      <w:pPr>
        <w:rPr>
          <w:sz w:val="22"/>
          <w:szCs w:val="22"/>
        </w:rPr>
      </w:pPr>
      <w:r w:rsidRPr="001426CA">
        <w:rPr>
          <w:sz w:val="22"/>
          <w:szCs w:val="22"/>
        </w:rPr>
        <w:t xml:space="preserve">Our design consists of 3 main and 3 utility packages, the 3 mains packages are </w:t>
      </w:r>
      <w:r w:rsidRPr="001426CA">
        <w:rPr>
          <w:b/>
          <w:bCs/>
          <w:sz w:val="22"/>
          <w:szCs w:val="22"/>
        </w:rPr>
        <w:t>Model</w:t>
      </w:r>
      <w:r w:rsidRPr="001426CA">
        <w:rPr>
          <w:sz w:val="22"/>
          <w:szCs w:val="22"/>
        </w:rPr>
        <w:t xml:space="preserve">, </w:t>
      </w:r>
      <w:r w:rsidRPr="001426CA">
        <w:rPr>
          <w:b/>
          <w:bCs/>
          <w:sz w:val="22"/>
          <w:szCs w:val="22"/>
        </w:rPr>
        <w:t>View</w:t>
      </w:r>
      <w:r w:rsidRPr="001426CA">
        <w:rPr>
          <w:sz w:val="22"/>
          <w:szCs w:val="22"/>
        </w:rPr>
        <w:t xml:space="preserve">, and </w:t>
      </w:r>
      <w:r w:rsidRPr="001426CA">
        <w:rPr>
          <w:b/>
          <w:bCs/>
          <w:sz w:val="22"/>
          <w:szCs w:val="22"/>
        </w:rPr>
        <w:t xml:space="preserve">Controller, </w:t>
      </w:r>
      <w:r w:rsidRPr="001426CA">
        <w:rPr>
          <w:sz w:val="22"/>
          <w:szCs w:val="22"/>
        </w:rPr>
        <w:t xml:space="preserve">the </w:t>
      </w:r>
      <w:r w:rsidRPr="001426CA">
        <w:rPr>
          <w:b/>
          <w:bCs/>
          <w:sz w:val="22"/>
          <w:szCs w:val="22"/>
        </w:rPr>
        <w:t>Model</w:t>
      </w:r>
      <w:r w:rsidRPr="001426CA">
        <w:rPr>
          <w:sz w:val="22"/>
          <w:szCs w:val="22"/>
        </w:rPr>
        <w:t xml:space="preserve"> consists of all the logical calculations necessary for drawing such as the Shape Interface the Shape factory (which creates new Objects of the required shape) and all the shapes classes.</w:t>
      </w:r>
    </w:p>
    <w:p w:rsidR="00847986" w:rsidRPr="001426CA" w:rsidRDefault="00847986" w:rsidP="004C623C">
      <w:pPr>
        <w:rPr>
          <w:sz w:val="22"/>
          <w:szCs w:val="22"/>
        </w:rPr>
      </w:pPr>
      <w:r w:rsidRPr="001426CA">
        <w:rPr>
          <w:b/>
          <w:bCs/>
          <w:sz w:val="22"/>
          <w:szCs w:val="22"/>
        </w:rPr>
        <w:t>Vi</w:t>
      </w:r>
      <w:r w:rsidR="00BD3691" w:rsidRPr="001426CA">
        <w:rPr>
          <w:b/>
          <w:bCs/>
          <w:sz w:val="22"/>
          <w:szCs w:val="22"/>
        </w:rPr>
        <w:t>ew</w:t>
      </w:r>
      <w:r w:rsidR="00BD3691" w:rsidRPr="001426CA">
        <w:rPr>
          <w:sz w:val="22"/>
          <w:szCs w:val="22"/>
        </w:rPr>
        <w:t xml:space="preserve"> package which consists of the program friendly user interface.</w:t>
      </w:r>
    </w:p>
    <w:p w:rsidR="00BD3691" w:rsidRPr="001426CA" w:rsidRDefault="00BD3691" w:rsidP="004C623C">
      <w:pPr>
        <w:rPr>
          <w:b/>
          <w:bCs/>
          <w:sz w:val="22"/>
          <w:szCs w:val="22"/>
        </w:rPr>
      </w:pPr>
      <w:r w:rsidRPr="001426CA">
        <w:rPr>
          <w:b/>
          <w:bCs/>
          <w:sz w:val="22"/>
          <w:szCs w:val="22"/>
        </w:rPr>
        <w:t>Controller</w:t>
      </w:r>
      <w:r w:rsidRPr="001426CA">
        <w:rPr>
          <w:sz w:val="22"/>
          <w:szCs w:val="22"/>
        </w:rPr>
        <w:t xml:space="preserve"> package which consists of the Drawing engine Interface and it is the connection between the </w:t>
      </w:r>
      <w:r w:rsidRPr="001426CA">
        <w:rPr>
          <w:b/>
          <w:bCs/>
          <w:sz w:val="22"/>
          <w:szCs w:val="22"/>
        </w:rPr>
        <w:t>Model</w:t>
      </w:r>
      <w:r w:rsidRPr="001426CA">
        <w:rPr>
          <w:sz w:val="22"/>
          <w:szCs w:val="22"/>
        </w:rPr>
        <w:t xml:space="preserve"> and the </w:t>
      </w:r>
      <w:r w:rsidRPr="001426CA">
        <w:rPr>
          <w:b/>
          <w:bCs/>
          <w:sz w:val="22"/>
          <w:szCs w:val="22"/>
        </w:rPr>
        <w:t>View.</w:t>
      </w:r>
    </w:p>
    <w:p w:rsidR="00BD3691" w:rsidRPr="001426CA" w:rsidRDefault="00BD3691" w:rsidP="004C623C">
      <w:pPr>
        <w:rPr>
          <w:sz w:val="22"/>
          <w:szCs w:val="22"/>
        </w:rPr>
      </w:pPr>
      <w:r w:rsidRPr="001426CA">
        <w:rPr>
          <w:sz w:val="22"/>
          <w:szCs w:val="22"/>
        </w:rPr>
        <w:t xml:space="preserve">We’ve applied different design patterns in our design such as </w:t>
      </w:r>
      <w:r w:rsidRPr="001426CA">
        <w:rPr>
          <w:b/>
          <w:bCs/>
          <w:sz w:val="22"/>
          <w:szCs w:val="22"/>
        </w:rPr>
        <w:t>MVC</w:t>
      </w:r>
      <w:r w:rsidRPr="001426CA">
        <w:rPr>
          <w:sz w:val="22"/>
          <w:szCs w:val="22"/>
        </w:rPr>
        <w:t xml:space="preserve"> architectural pattern</w:t>
      </w:r>
      <w:r w:rsidR="008C3B3D" w:rsidRPr="001426CA">
        <w:rPr>
          <w:sz w:val="22"/>
          <w:szCs w:val="22"/>
        </w:rPr>
        <w:t>,</w:t>
      </w:r>
      <w:r w:rsidR="00F25AD3" w:rsidRPr="001426CA">
        <w:rPr>
          <w:sz w:val="22"/>
          <w:szCs w:val="22"/>
        </w:rPr>
        <w:t xml:space="preserve"> </w:t>
      </w:r>
      <w:r w:rsidR="00F25AD3" w:rsidRPr="001426CA">
        <w:rPr>
          <w:b/>
          <w:bCs/>
          <w:sz w:val="22"/>
          <w:szCs w:val="22"/>
        </w:rPr>
        <w:t>Factory</w:t>
      </w:r>
      <w:r w:rsidR="00F25AD3" w:rsidRPr="001426CA">
        <w:rPr>
          <w:sz w:val="22"/>
          <w:szCs w:val="22"/>
        </w:rPr>
        <w:t xml:space="preserve"> design pattern, </w:t>
      </w:r>
      <w:r w:rsidR="00F25AD3" w:rsidRPr="001426CA">
        <w:rPr>
          <w:b/>
          <w:bCs/>
          <w:sz w:val="22"/>
          <w:szCs w:val="22"/>
        </w:rPr>
        <w:t>Singleton</w:t>
      </w:r>
      <w:r w:rsidR="00F25AD3" w:rsidRPr="001426CA">
        <w:rPr>
          <w:sz w:val="22"/>
          <w:szCs w:val="22"/>
        </w:rPr>
        <w:t xml:space="preserve"> design pattern, </w:t>
      </w:r>
      <w:r w:rsidR="00F25AD3" w:rsidRPr="001426CA">
        <w:rPr>
          <w:b/>
          <w:bCs/>
          <w:sz w:val="22"/>
          <w:szCs w:val="22"/>
        </w:rPr>
        <w:t>Strategy</w:t>
      </w:r>
      <w:r w:rsidR="00F25AD3" w:rsidRPr="001426CA">
        <w:rPr>
          <w:sz w:val="22"/>
          <w:szCs w:val="22"/>
        </w:rPr>
        <w:t xml:space="preserve"> design pattern, </w:t>
      </w:r>
      <w:r w:rsidR="00F25AD3" w:rsidRPr="001426CA">
        <w:rPr>
          <w:b/>
          <w:bCs/>
          <w:sz w:val="22"/>
          <w:szCs w:val="22"/>
        </w:rPr>
        <w:t>Command</w:t>
      </w:r>
      <w:r w:rsidR="00F25AD3" w:rsidRPr="001426CA">
        <w:rPr>
          <w:sz w:val="22"/>
          <w:szCs w:val="22"/>
        </w:rPr>
        <w:t xml:space="preserve"> design pattern, and </w:t>
      </w:r>
      <w:r w:rsidR="00F25AD3" w:rsidRPr="001426CA">
        <w:rPr>
          <w:b/>
          <w:bCs/>
          <w:sz w:val="22"/>
          <w:szCs w:val="22"/>
        </w:rPr>
        <w:t>M</w:t>
      </w:r>
      <w:r w:rsidR="00D5057E" w:rsidRPr="001426CA">
        <w:rPr>
          <w:b/>
          <w:bCs/>
          <w:sz w:val="22"/>
          <w:szCs w:val="22"/>
        </w:rPr>
        <w:t>e</w:t>
      </w:r>
      <w:r w:rsidR="00F25AD3" w:rsidRPr="001426CA">
        <w:rPr>
          <w:b/>
          <w:bCs/>
          <w:sz w:val="22"/>
          <w:szCs w:val="22"/>
        </w:rPr>
        <w:t>mento</w:t>
      </w:r>
      <w:r w:rsidR="00F25AD3" w:rsidRPr="001426CA">
        <w:rPr>
          <w:sz w:val="22"/>
          <w:szCs w:val="22"/>
        </w:rPr>
        <w:t xml:space="preserve"> design pattern</w:t>
      </w:r>
      <w:r w:rsidR="00634C9F" w:rsidRPr="001426CA">
        <w:rPr>
          <w:sz w:val="22"/>
          <w:szCs w:val="22"/>
        </w:rPr>
        <w:t>.</w:t>
      </w:r>
    </w:p>
    <w:p w:rsidR="00504827" w:rsidRDefault="00504827">
      <w:pPr>
        <w:pStyle w:val="Heading3"/>
        <w:rPr>
          <w:b/>
          <w:bCs/>
          <w:sz w:val="28"/>
          <w:szCs w:val="28"/>
        </w:rPr>
      </w:pPr>
    </w:p>
    <w:p w:rsidR="00504827" w:rsidRDefault="00504827">
      <w:pPr>
        <w:pStyle w:val="Heading3"/>
        <w:rPr>
          <w:b/>
          <w:bCs/>
          <w:sz w:val="28"/>
          <w:szCs w:val="28"/>
        </w:rPr>
      </w:pPr>
    </w:p>
    <w:p w:rsidR="006F5EBF" w:rsidRPr="00CD6153" w:rsidRDefault="00CD6153">
      <w:pPr>
        <w:pStyle w:val="Heading3"/>
        <w:rPr>
          <w:b/>
          <w:bCs/>
          <w:sz w:val="28"/>
          <w:szCs w:val="28"/>
        </w:rPr>
      </w:pPr>
      <w:r w:rsidRPr="00CD6153">
        <w:rPr>
          <w:b/>
          <w:bCs/>
          <w:sz w:val="28"/>
          <w:szCs w:val="28"/>
        </w:rPr>
        <w:t>Assumptions</w:t>
      </w:r>
      <w:r w:rsidR="00F71C1D" w:rsidRPr="00CD6153">
        <w:rPr>
          <w:b/>
          <w:bCs/>
          <w:sz w:val="28"/>
          <w:szCs w:val="28"/>
        </w:rPr>
        <w:t>:</w:t>
      </w:r>
    </w:p>
    <w:p w:rsidR="006F5EBF" w:rsidRPr="008D5FA9" w:rsidRDefault="00F7610A" w:rsidP="00F7610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D5FA9">
        <w:rPr>
          <w:sz w:val="22"/>
          <w:szCs w:val="22"/>
        </w:rPr>
        <w:t>The last drawn shape is always the selected shape.</w:t>
      </w:r>
    </w:p>
    <w:p w:rsidR="00F7610A" w:rsidRPr="008D5FA9" w:rsidRDefault="00F7610A" w:rsidP="00F7610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D5FA9">
        <w:rPr>
          <w:sz w:val="22"/>
          <w:szCs w:val="22"/>
        </w:rPr>
        <w:t>If the program is just opened user can’t undo or redo anything.</w:t>
      </w:r>
    </w:p>
    <w:p w:rsidR="00911583" w:rsidRPr="008D5FA9" w:rsidRDefault="00911583" w:rsidP="0091158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D5FA9">
        <w:rPr>
          <w:sz w:val="22"/>
          <w:szCs w:val="22"/>
        </w:rPr>
        <w:t>There are two types of file extensions allowed in our program which are JSON and XML.</w:t>
      </w:r>
    </w:p>
    <w:p w:rsidR="00911583" w:rsidRPr="008D5FA9" w:rsidRDefault="00911583" w:rsidP="0091158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D5FA9">
        <w:rPr>
          <w:sz w:val="22"/>
          <w:szCs w:val="22"/>
        </w:rPr>
        <w:t>If the user chose to save in any other extension the saved file will be in XML format.</w:t>
      </w:r>
    </w:p>
    <w:p w:rsidR="00911583" w:rsidRPr="008D5FA9" w:rsidRDefault="00911583" w:rsidP="0091158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D5FA9">
        <w:rPr>
          <w:sz w:val="22"/>
          <w:szCs w:val="22"/>
        </w:rPr>
        <w:t>File name must contain one dot only before the extension.</w:t>
      </w:r>
    </w:p>
    <w:p w:rsidR="00FD2466" w:rsidRPr="008D5FA9" w:rsidRDefault="00060AEF" w:rsidP="0063090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D5FA9">
        <w:rPr>
          <w:sz w:val="22"/>
          <w:szCs w:val="22"/>
        </w:rPr>
        <w:t xml:space="preserve">When copying a </w:t>
      </w:r>
      <w:r w:rsidR="00FD2466" w:rsidRPr="008D5FA9">
        <w:rPr>
          <w:sz w:val="22"/>
          <w:szCs w:val="22"/>
        </w:rPr>
        <w:t>shape,</w:t>
      </w:r>
      <w:r w:rsidRPr="008D5FA9">
        <w:rPr>
          <w:sz w:val="22"/>
          <w:szCs w:val="22"/>
        </w:rPr>
        <w:t xml:space="preserve"> it is </w:t>
      </w:r>
      <w:r w:rsidR="00AF4709" w:rsidRPr="008D5FA9">
        <w:rPr>
          <w:sz w:val="22"/>
          <w:szCs w:val="22"/>
        </w:rPr>
        <w:t>created</w:t>
      </w:r>
      <w:r w:rsidRPr="008D5FA9">
        <w:rPr>
          <w:sz w:val="22"/>
          <w:szCs w:val="22"/>
        </w:rPr>
        <w:t xml:space="preserve"> on the source shape, user should drag it to the desired place</w:t>
      </w:r>
      <w:r w:rsidR="0041164E" w:rsidRPr="008D5FA9">
        <w:rPr>
          <w:sz w:val="22"/>
          <w:szCs w:val="22"/>
        </w:rPr>
        <w:t>.</w:t>
      </w:r>
    </w:p>
    <w:p w:rsidR="00504827" w:rsidRDefault="00504827">
      <w:pPr>
        <w:pStyle w:val="Heading3"/>
        <w:rPr>
          <w:b/>
          <w:bCs/>
          <w:sz w:val="28"/>
          <w:szCs w:val="28"/>
        </w:rPr>
      </w:pPr>
    </w:p>
    <w:p w:rsidR="006F5EBF" w:rsidRPr="00CD6153" w:rsidRDefault="00CD6153">
      <w:pPr>
        <w:pStyle w:val="Heading3"/>
        <w:rPr>
          <w:b/>
          <w:bCs/>
          <w:sz w:val="28"/>
          <w:szCs w:val="28"/>
        </w:rPr>
      </w:pPr>
      <w:r w:rsidRPr="00CD6153">
        <w:rPr>
          <w:b/>
          <w:bCs/>
          <w:sz w:val="28"/>
          <w:szCs w:val="28"/>
        </w:rPr>
        <w:t>Teamwork:</w:t>
      </w:r>
    </w:p>
    <w:p w:rsidR="00F03A0E" w:rsidRPr="00F03A0E" w:rsidRDefault="003E41EB" w:rsidP="00F03A0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8D5FA9">
        <w:rPr>
          <w:b/>
          <w:bCs/>
          <w:sz w:val="22"/>
          <w:szCs w:val="22"/>
        </w:rPr>
        <w:t>Omar Nasr 4730</w:t>
      </w:r>
    </w:p>
    <w:p w:rsidR="00F03A0E" w:rsidRDefault="00F03A0E" w:rsidP="00F03A0E">
      <w:pPr>
        <w:pStyle w:val="ListParagraph"/>
        <w:numPr>
          <w:ilvl w:val="0"/>
          <w:numId w:val="5"/>
        </w:numPr>
      </w:pPr>
      <w:r>
        <w:t>Select</w:t>
      </w:r>
    </w:p>
    <w:p w:rsidR="00F03A0E" w:rsidRDefault="00F03A0E" w:rsidP="00F03A0E">
      <w:pPr>
        <w:pStyle w:val="ListParagraph"/>
        <w:numPr>
          <w:ilvl w:val="0"/>
          <w:numId w:val="5"/>
        </w:numPr>
      </w:pPr>
      <w:r>
        <w:t xml:space="preserve">Multi Select </w:t>
      </w:r>
    </w:p>
    <w:p w:rsidR="00F03A0E" w:rsidRDefault="00F03A0E" w:rsidP="00F03A0E">
      <w:pPr>
        <w:pStyle w:val="ListParagraph"/>
        <w:numPr>
          <w:ilvl w:val="0"/>
          <w:numId w:val="5"/>
        </w:numPr>
      </w:pPr>
      <w:r>
        <w:t>Move</w:t>
      </w:r>
    </w:p>
    <w:p w:rsidR="00F03A0E" w:rsidRDefault="00F03A0E" w:rsidP="00F03A0E">
      <w:pPr>
        <w:pStyle w:val="ListParagraph"/>
        <w:numPr>
          <w:ilvl w:val="0"/>
          <w:numId w:val="5"/>
        </w:numPr>
      </w:pPr>
      <w:r>
        <w:t>Delete</w:t>
      </w:r>
    </w:p>
    <w:p w:rsidR="00F03A0E" w:rsidRDefault="00F03A0E" w:rsidP="00F03A0E">
      <w:pPr>
        <w:pStyle w:val="ListParagraph"/>
        <w:numPr>
          <w:ilvl w:val="0"/>
          <w:numId w:val="5"/>
        </w:numPr>
      </w:pPr>
      <w:r>
        <w:t>Container Resizing</w:t>
      </w:r>
    </w:p>
    <w:p w:rsidR="00F03A0E" w:rsidRPr="00F03A0E" w:rsidRDefault="00F03A0E" w:rsidP="00F03A0E">
      <w:pPr>
        <w:pStyle w:val="ListParagraph"/>
        <w:numPr>
          <w:ilvl w:val="0"/>
          <w:numId w:val="5"/>
        </w:numPr>
      </w:pPr>
      <w:r>
        <w:t>Hotkeys</w:t>
      </w:r>
    </w:p>
    <w:p w:rsidR="002B727D" w:rsidRPr="00F1608D" w:rsidRDefault="002B727D" w:rsidP="00F1608D">
      <w:pPr>
        <w:rPr>
          <w:b/>
          <w:bCs/>
          <w:sz w:val="22"/>
          <w:szCs w:val="22"/>
        </w:rPr>
      </w:pPr>
    </w:p>
    <w:p w:rsidR="003E41EB" w:rsidRDefault="003E41EB" w:rsidP="003E41EB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8D5FA9">
        <w:rPr>
          <w:b/>
          <w:bCs/>
          <w:sz w:val="22"/>
          <w:szCs w:val="22"/>
        </w:rPr>
        <w:t>Mohamed Harraz</w:t>
      </w:r>
      <w:r w:rsidR="00373802">
        <w:rPr>
          <w:b/>
          <w:bCs/>
          <w:sz w:val="22"/>
          <w:szCs w:val="22"/>
        </w:rPr>
        <w:t xml:space="preserve"> 4608</w:t>
      </w:r>
    </w:p>
    <w:p w:rsidR="000B056E" w:rsidRDefault="000B056E" w:rsidP="000B056E">
      <w:pPr>
        <w:pStyle w:val="ListParagraph"/>
        <w:numPr>
          <w:ilvl w:val="1"/>
          <w:numId w:val="7"/>
        </w:numPr>
      </w:pPr>
      <w:r>
        <w:t>Undo &amp; Redo</w:t>
      </w:r>
    </w:p>
    <w:p w:rsidR="000B056E" w:rsidRDefault="000B056E" w:rsidP="000B056E">
      <w:pPr>
        <w:pStyle w:val="ListParagraph"/>
        <w:numPr>
          <w:ilvl w:val="1"/>
          <w:numId w:val="7"/>
        </w:numPr>
      </w:pPr>
      <w:r>
        <w:t xml:space="preserve">Save &amp; Load </w:t>
      </w:r>
    </w:p>
    <w:p w:rsidR="000B056E" w:rsidRDefault="000B056E" w:rsidP="000B056E">
      <w:pPr>
        <w:pStyle w:val="ListParagraph"/>
        <w:numPr>
          <w:ilvl w:val="1"/>
          <w:numId w:val="7"/>
        </w:numPr>
      </w:pPr>
      <w:r>
        <w:t>Update shape properties on selection</w:t>
      </w:r>
    </w:p>
    <w:p w:rsidR="00D1101B" w:rsidRPr="00D1101B" w:rsidRDefault="000B056E" w:rsidP="00D1101B">
      <w:pPr>
        <w:pStyle w:val="ListParagraph"/>
        <w:numPr>
          <w:ilvl w:val="1"/>
          <w:numId w:val="7"/>
        </w:numPr>
      </w:pPr>
      <w:r>
        <w:t>File Chooser</w:t>
      </w:r>
    </w:p>
    <w:p w:rsidR="006633FA" w:rsidRPr="006633FA" w:rsidRDefault="006633FA" w:rsidP="006633FA">
      <w:pPr>
        <w:rPr>
          <w:b/>
          <w:bCs/>
          <w:sz w:val="22"/>
          <w:szCs w:val="22"/>
        </w:rPr>
      </w:pPr>
    </w:p>
    <w:p w:rsidR="00D1101B" w:rsidRDefault="003E41EB" w:rsidP="00D1101B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8D5FA9">
        <w:rPr>
          <w:b/>
          <w:bCs/>
          <w:sz w:val="22"/>
          <w:szCs w:val="22"/>
        </w:rPr>
        <w:lastRenderedPageBreak/>
        <w:t>Sherif Rafik</w:t>
      </w:r>
      <w:r w:rsidR="00C63D6A" w:rsidRPr="008D5FA9">
        <w:rPr>
          <w:b/>
          <w:bCs/>
          <w:sz w:val="22"/>
          <w:szCs w:val="22"/>
        </w:rPr>
        <w:t xml:space="preserve"> 4635</w:t>
      </w:r>
    </w:p>
    <w:p w:rsidR="006633FA" w:rsidRDefault="00405780" w:rsidP="006633FA">
      <w:pPr>
        <w:pStyle w:val="ListParagraph"/>
        <w:numPr>
          <w:ilvl w:val="1"/>
          <w:numId w:val="8"/>
        </w:numPr>
      </w:pPr>
      <w:r>
        <w:t>Draw Models</w:t>
      </w:r>
    </w:p>
    <w:p w:rsidR="006633FA" w:rsidRDefault="00405780" w:rsidP="006633FA">
      <w:pPr>
        <w:pStyle w:val="ListParagraph"/>
        <w:numPr>
          <w:ilvl w:val="1"/>
          <w:numId w:val="8"/>
        </w:numPr>
      </w:pPr>
      <w:r>
        <w:t>Color</w:t>
      </w:r>
    </w:p>
    <w:p w:rsidR="006633FA" w:rsidRDefault="00405780" w:rsidP="006633FA">
      <w:pPr>
        <w:pStyle w:val="ListParagraph"/>
        <w:numPr>
          <w:ilvl w:val="1"/>
          <w:numId w:val="8"/>
        </w:numPr>
      </w:pPr>
      <w:r>
        <w:t>Resize</w:t>
      </w:r>
    </w:p>
    <w:p w:rsidR="006633FA" w:rsidRDefault="00405780" w:rsidP="006633FA">
      <w:pPr>
        <w:pStyle w:val="ListParagraph"/>
        <w:numPr>
          <w:ilvl w:val="1"/>
          <w:numId w:val="8"/>
        </w:numPr>
      </w:pPr>
      <w:r>
        <w:t>Copy</w:t>
      </w:r>
    </w:p>
    <w:p w:rsidR="00405780" w:rsidRPr="00D1101B" w:rsidRDefault="00405780" w:rsidP="006633FA">
      <w:pPr>
        <w:pStyle w:val="ListParagraph"/>
        <w:numPr>
          <w:ilvl w:val="1"/>
          <w:numId w:val="8"/>
        </w:numPr>
      </w:pPr>
      <w:r>
        <w:t xml:space="preserve">Plugins </w:t>
      </w:r>
    </w:p>
    <w:p w:rsidR="00D9788D" w:rsidRPr="00D1101B" w:rsidRDefault="00D9788D" w:rsidP="006633FA">
      <w:pPr>
        <w:pStyle w:val="ListParagraph"/>
        <w:ind w:left="1440"/>
        <w:rPr>
          <w:b/>
          <w:bCs/>
          <w:sz w:val="22"/>
          <w:szCs w:val="22"/>
        </w:rPr>
      </w:pPr>
    </w:p>
    <w:p w:rsidR="009A1863" w:rsidRPr="009A1863" w:rsidRDefault="009A1863" w:rsidP="009A1863">
      <w:pPr>
        <w:pStyle w:val="ListParagraph"/>
        <w:rPr>
          <w:b/>
          <w:bCs/>
          <w:sz w:val="22"/>
          <w:szCs w:val="22"/>
        </w:rPr>
      </w:pPr>
    </w:p>
    <w:p w:rsidR="006F5EBF" w:rsidRDefault="00CD6153">
      <w:pPr>
        <w:pStyle w:val="Heading3"/>
        <w:rPr>
          <w:b/>
          <w:bCs/>
          <w:sz w:val="28"/>
          <w:szCs w:val="28"/>
        </w:rPr>
      </w:pPr>
      <w:r w:rsidRPr="00CD6153">
        <w:rPr>
          <w:b/>
          <w:bCs/>
          <w:sz w:val="28"/>
          <w:szCs w:val="28"/>
        </w:rPr>
        <w:t>Data Structures:</w:t>
      </w:r>
    </w:p>
    <w:p w:rsidR="00CD6153" w:rsidRPr="00E51E81" w:rsidRDefault="00CD6153" w:rsidP="00CD6153">
      <w:pPr>
        <w:rPr>
          <w:sz w:val="24"/>
          <w:szCs w:val="24"/>
        </w:rPr>
      </w:pPr>
      <w:r w:rsidRPr="00E51E81">
        <w:rPr>
          <w:sz w:val="24"/>
          <w:szCs w:val="24"/>
        </w:rPr>
        <w:t xml:space="preserve">In out paint application we’ve used </w:t>
      </w:r>
      <w:r w:rsidR="003B034F">
        <w:rPr>
          <w:sz w:val="24"/>
          <w:szCs w:val="24"/>
        </w:rPr>
        <w:t>two</w:t>
      </w:r>
      <w:r w:rsidRPr="00E51E81">
        <w:rPr>
          <w:sz w:val="24"/>
          <w:szCs w:val="24"/>
        </w:rPr>
        <w:t xml:space="preserve"> types of data structures</w:t>
      </w:r>
      <w:r w:rsidR="00AC6F4D">
        <w:rPr>
          <w:sz w:val="24"/>
          <w:szCs w:val="24"/>
        </w:rPr>
        <w:t>,</w:t>
      </w:r>
      <w:r w:rsidR="0084792E">
        <w:rPr>
          <w:sz w:val="24"/>
          <w:szCs w:val="24"/>
        </w:rPr>
        <w:t xml:space="preserve"> </w:t>
      </w:r>
      <w:r w:rsidR="00F25AD3" w:rsidRPr="008D5FA9">
        <w:rPr>
          <w:b/>
          <w:bCs/>
          <w:sz w:val="24"/>
          <w:szCs w:val="24"/>
        </w:rPr>
        <w:t>A</w:t>
      </w:r>
      <w:r w:rsidRPr="008D5FA9">
        <w:rPr>
          <w:b/>
          <w:bCs/>
          <w:sz w:val="24"/>
          <w:szCs w:val="24"/>
        </w:rPr>
        <w:t>rray lists</w:t>
      </w:r>
      <w:r w:rsidRPr="00E51E81">
        <w:rPr>
          <w:sz w:val="24"/>
          <w:szCs w:val="24"/>
        </w:rPr>
        <w:t xml:space="preserve"> and </w:t>
      </w:r>
      <w:r w:rsidRPr="008D5FA9">
        <w:rPr>
          <w:b/>
          <w:bCs/>
          <w:sz w:val="24"/>
          <w:szCs w:val="24"/>
        </w:rPr>
        <w:t>Hash maps</w:t>
      </w:r>
      <w:r w:rsidR="008D5FA9">
        <w:rPr>
          <w:sz w:val="24"/>
          <w:szCs w:val="24"/>
        </w:rPr>
        <w:t>.</w:t>
      </w:r>
    </w:p>
    <w:p w:rsidR="006F5EBF" w:rsidRDefault="00EB14C7">
      <w:pPr>
        <w:pStyle w:val="Heading3"/>
        <w:rPr>
          <w:b/>
          <w:bCs/>
          <w:sz w:val="28"/>
          <w:szCs w:val="28"/>
        </w:rPr>
      </w:pPr>
      <w:r w:rsidRPr="00EB14C7">
        <w:rPr>
          <w:b/>
          <w:bCs/>
          <w:sz w:val="28"/>
          <w:szCs w:val="28"/>
        </w:rPr>
        <w:t>UML Diagrams</w:t>
      </w:r>
      <w:r w:rsidR="00F71C1D" w:rsidRPr="00EB14C7">
        <w:rPr>
          <w:b/>
          <w:bCs/>
          <w:sz w:val="28"/>
          <w:szCs w:val="28"/>
        </w:rPr>
        <w:t>:</w:t>
      </w:r>
    </w:p>
    <w:p w:rsidR="00504827" w:rsidRPr="00735EEF" w:rsidRDefault="002534A6" w:rsidP="00735EEF">
      <w:pPr>
        <w:pStyle w:val="Heading3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Use Case</w:t>
      </w:r>
      <w:r w:rsidRPr="00B77026">
        <w:rPr>
          <w:b/>
          <w:bCs/>
          <w:color w:val="ED7D31" w:themeColor="accent2"/>
          <w:sz w:val="24"/>
          <w:szCs w:val="24"/>
        </w:rPr>
        <w:t>:</w:t>
      </w:r>
    </w:p>
    <w:p w:rsidR="002534A6" w:rsidRDefault="00646DC2" w:rsidP="002534A6">
      <w:r>
        <w:rPr>
          <w:noProof/>
        </w:rPr>
        <w:drawing>
          <wp:inline distT="0" distB="0" distL="0" distR="0">
            <wp:extent cx="6856095" cy="51435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555" cy="515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530" w:rsidRDefault="00497530" w:rsidP="00497530">
      <w:pPr>
        <w:pStyle w:val="Heading3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lastRenderedPageBreak/>
        <w:t>Drawing a circle Sequence Diagram</w:t>
      </w:r>
      <w:r w:rsidRPr="00B77026">
        <w:rPr>
          <w:b/>
          <w:bCs/>
          <w:color w:val="ED7D31" w:themeColor="accent2"/>
          <w:sz w:val="24"/>
          <w:szCs w:val="24"/>
        </w:rPr>
        <w:t>:</w:t>
      </w:r>
    </w:p>
    <w:p w:rsidR="00AD19DA" w:rsidRDefault="002F25E4" w:rsidP="00AD19DA">
      <w:r>
        <w:rPr>
          <w:noProof/>
        </w:rPr>
        <w:drawing>
          <wp:inline distT="0" distB="0" distL="0" distR="0">
            <wp:extent cx="6986905" cy="63246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643" cy="633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29" w:rsidRDefault="003F1129" w:rsidP="00AD19DA"/>
    <w:p w:rsidR="007F1A7B" w:rsidRDefault="007F1A7B" w:rsidP="00AD19DA"/>
    <w:p w:rsidR="007F1A7B" w:rsidRDefault="007F1A7B" w:rsidP="00AD19DA"/>
    <w:p w:rsidR="007F1A7B" w:rsidRDefault="007F1A7B" w:rsidP="00AD19DA"/>
    <w:p w:rsidR="007F1A7B" w:rsidRDefault="007F1A7B" w:rsidP="00AD19DA"/>
    <w:p w:rsidR="007F1A7B" w:rsidRDefault="007F1A7B" w:rsidP="00AD19DA"/>
    <w:p w:rsidR="007F1A7B" w:rsidRDefault="007F1A7B" w:rsidP="00AD19DA"/>
    <w:p w:rsidR="007F1A7B" w:rsidRDefault="007F1A7B" w:rsidP="00AD19DA"/>
    <w:p w:rsidR="007F1A7B" w:rsidRDefault="007F1A7B" w:rsidP="00AD19DA"/>
    <w:p w:rsidR="003F1129" w:rsidRDefault="003F1129" w:rsidP="003F1129">
      <w:pPr>
        <w:pStyle w:val="Heading3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Editing Ellipse Sequence Diagram</w:t>
      </w:r>
      <w:r w:rsidRPr="00B77026">
        <w:rPr>
          <w:b/>
          <w:bCs/>
          <w:color w:val="ED7D31" w:themeColor="accent2"/>
          <w:sz w:val="24"/>
          <w:szCs w:val="24"/>
        </w:rPr>
        <w:t>:</w:t>
      </w:r>
    </w:p>
    <w:p w:rsidR="007F1A7B" w:rsidRDefault="001E4156" w:rsidP="001E4156">
      <w:pPr>
        <w:rPr>
          <w:b/>
          <w:bCs/>
          <w:noProof/>
          <w:sz w:val="22"/>
          <w:szCs w:val="22"/>
        </w:rPr>
      </w:pPr>
      <w:r w:rsidRPr="007F1A7B">
        <w:rPr>
          <w:b/>
          <w:bCs/>
          <w:sz w:val="22"/>
          <w:szCs w:val="22"/>
        </w:rPr>
        <w:t xml:space="preserve">Assuming the editing is resizing the ellipse and </w:t>
      </w:r>
      <w:r w:rsidR="00C42FE0" w:rsidRPr="007F1A7B">
        <w:rPr>
          <w:b/>
          <w:bCs/>
          <w:sz w:val="22"/>
          <w:szCs w:val="22"/>
        </w:rPr>
        <w:t>the user chose to resize from the north edge.</w:t>
      </w:r>
      <w:r w:rsidR="00DA346A" w:rsidRPr="007F1A7B">
        <w:rPr>
          <w:b/>
          <w:bCs/>
          <w:noProof/>
          <w:sz w:val="22"/>
          <w:szCs w:val="22"/>
        </w:rPr>
        <w:t xml:space="preserve"> </w:t>
      </w:r>
    </w:p>
    <w:p w:rsidR="001E4156" w:rsidRDefault="00A003C5" w:rsidP="001E4156">
      <w:r>
        <w:rPr>
          <w:noProof/>
        </w:rPr>
        <w:drawing>
          <wp:inline distT="0" distB="0" distL="0" distR="0">
            <wp:extent cx="6830060" cy="58293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323" cy="583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6A" w:rsidRPr="001E4156" w:rsidRDefault="00DA346A" w:rsidP="001E4156"/>
    <w:p w:rsidR="003F1129" w:rsidRDefault="003F1129" w:rsidP="00AD19DA"/>
    <w:p w:rsidR="00235A1A" w:rsidRDefault="00235A1A" w:rsidP="00AD19DA"/>
    <w:p w:rsidR="00235A1A" w:rsidRDefault="00235A1A" w:rsidP="00AD19DA"/>
    <w:p w:rsidR="00235A1A" w:rsidRDefault="00235A1A" w:rsidP="00AD19DA"/>
    <w:p w:rsidR="0029676D" w:rsidRDefault="0029676D" w:rsidP="00AD19DA"/>
    <w:p w:rsidR="0029676D" w:rsidRDefault="0029676D" w:rsidP="00AD19DA"/>
    <w:p w:rsidR="0029676D" w:rsidRPr="00AD19DA" w:rsidRDefault="0029676D" w:rsidP="00AD19DA"/>
    <w:p w:rsidR="00235A1A" w:rsidRDefault="00235A1A" w:rsidP="00235A1A">
      <w:pPr>
        <w:pStyle w:val="Heading3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lastRenderedPageBreak/>
        <w:t>Saving a file Sequence Diagram</w:t>
      </w:r>
      <w:r w:rsidRPr="00B77026">
        <w:rPr>
          <w:b/>
          <w:bCs/>
          <w:color w:val="ED7D31" w:themeColor="accent2"/>
          <w:sz w:val="24"/>
          <w:szCs w:val="24"/>
        </w:rPr>
        <w:t>:</w:t>
      </w:r>
    </w:p>
    <w:p w:rsidR="00235A1A" w:rsidRDefault="002F2E4D" w:rsidP="0029676D">
      <w:r>
        <w:rPr>
          <w:b/>
          <w:bCs/>
          <w:noProof/>
          <w:sz w:val="28"/>
          <w:szCs w:val="28"/>
        </w:rPr>
        <w:drawing>
          <wp:inline distT="0" distB="0" distL="0" distR="0" wp14:anchorId="3E6A89D9" wp14:editId="1837259F">
            <wp:extent cx="5349240" cy="5998029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28" cy="600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1A" w:rsidRDefault="00235A1A" w:rsidP="00EB14C7">
      <w:pPr>
        <w:pStyle w:val="Heading3"/>
        <w:rPr>
          <w:b/>
          <w:bCs/>
          <w:sz w:val="28"/>
          <w:szCs w:val="28"/>
        </w:rPr>
      </w:pPr>
    </w:p>
    <w:p w:rsidR="00235A1A" w:rsidRDefault="00235A1A" w:rsidP="00EB14C7">
      <w:pPr>
        <w:pStyle w:val="Heading3"/>
        <w:rPr>
          <w:b/>
          <w:bCs/>
          <w:sz w:val="28"/>
          <w:szCs w:val="28"/>
        </w:rPr>
      </w:pPr>
    </w:p>
    <w:p w:rsidR="00235A1A" w:rsidRDefault="00235A1A" w:rsidP="00EB14C7">
      <w:pPr>
        <w:pStyle w:val="Heading3"/>
        <w:rPr>
          <w:b/>
          <w:bCs/>
          <w:sz w:val="28"/>
          <w:szCs w:val="28"/>
        </w:rPr>
      </w:pPr>
    </w:p>
    <w:p w:rsidR="002F2E4D" w:rsidRPr="002F2E4D" w:rsidRDefault="002F2E4D" w:rsidP="002F2E4D"/>
    <w:p w:rsidR="0029676D" w:rsidRPr="0029676D" w:rsidRDefault="0029676D" w:rsidP="0029676D"/>
    <w:p w:rsidR="00045853" w:rsidRDefault="00045853" w:rsidP="00045853">
      <w:pPr>
        <w:pStyle w:val="Heading3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lastRenderedPageBreak/>
        <w:t>Class Diagram:</w:t>
      </w:r>
    </w:p>
    <w:p w:rsidR="00045853" w:rsidRPr="00045853" w:rsidRDefault="00045853" w:rsidP="00045853">
      <w:r>
        <w:rPr>
          <w:noProof/>
        </w:rPr>
        <w:drawing>
          <wp:inline distT="0" distB="0" distL="0" distR="0">
            <wp:extent cx="6857751" cy="6705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602" cy="670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1A" w:rsidRDefault="00235A1A" w:rsidP="00EB14C7">
      <w:pPr>
        <w:pStyle w:val="Heading3"/>
        <w:rPr>
          <w:b/>
          <w:bCs/>
          <w:sz w:val="28"/>
          <w:szCs w:val="28"/>
        </w:rPr>
      </w:pPr>
    </w:p>
    <w:p w:rsidR="00045853" w:rsidRDefault="00045853" w:rsidP="00045853"/>
    <w:p w:rsidR="00045853" w:rsidRDefault="00045853" w:rsidP="00045853"/>
    <w:p w:rsidR="00045853" w:rsidRDefault="00045853" w:rsidP="00045853"/>
    <w:p w:rsidR="00045853" w:rsidRPr="00045853" w:rsidRDefault="00045853" w:rsidP="00045853"/>
    <w:p w:rsidR="00EB14C7" w:rsidRDefault="00EB14C7" w:rsidP="00EB14C7">
      <w:pPr>
        <w:pStyle w:val="Heading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User Manual:</w:t>
      </w:r>
    </w:p>
    <w:p w:rsidR="00CD3F76" w:rsidRDefault="00CD3F76" w:rsidP="00CD3F76">
      <w:pPr>
        <w:pStyle w:val="Heading3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 w:rsidRPr="00B77026">
        <w:rPr>
          <w:b/>
          <w:bCs/>
          <w:color w:val="ED7D31" w:themeColor="accent2"/>
          <w:sz w:val="24"/>
          <w:szCs w:val="24"/>
        </w:rPr>
        <w:t>Drawing:</w:t>
      </w:r>
    </w:p>
    <w:p w:rsidR="00CD3F76" w:rsidRDefault="00CD3F76" w:rsidP="00CD3F76">
      <w:r>
        <w:rPr>
          <w:noProof/>
        </w:rPr>
        <w:drawing>
          <wp:anchor distT="0" distB="0" distL="114300" distR="114300" simplePos="0" relativeHeight="251666432" behindDoc="0" locked="0" layoutInCell="1" allowOverlap="1" wp14:anchorId="0773E0B8" wp14:editId="0380AAD2">
            <wp:simplePos x="0" y="0"/>
            <wp:positionH relativeFrom="margin">
              <wp:posOffset>5577840</wp:posOffset>
            </wp:positionH>
            <wp:positionV relativeFrom="paragraph">
              <wp:posOffset>46355</wp:posOffset>
            </wp:positionV>
            <wp:extent cx="1281430" cy="529753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801" cy="53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One can draw as many shapes as he likes on one drawing board, there are 4 icons each for</w:t>
      </w:r>
    </w:p>
    <w:p w:rsidR="00CD3F76" w:rsidRDefault="00CD3F76" w:rsidP="00CD3F76">
      <w:r>
        <w:t xml:space="preserve"> drawing a specific shape. </w:t>
      </w:r>
    </w:p>
    <w:p w:rsidR="00CD3F76" w:rsidRDefault="00CD3F76" w:rsidP="00CD3F76">
      <w:r>
        <w:t xml:space="preserve">A Shape is selected and the user is required to drag the shape until acquiring the desired size, If one </w:t>
      </w:r>
    </w:p>
    <w:p w:rsidR="00CD3F76" w:rsidRDefault="00CD3F76" w:rsidP="00CD3F76">
      <w:r w:rsidRPr="00A41DE8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7A25E1B3" wp14:editId="1A507EB3">
            <wp:simplePos x="0" y="0"/>
            <wp:positionH relativeFrom="column">
              <wp:posOffset>5654040</wp:posOffset>
            </wp:positionH>
            <wp:positionV relativeFrom="paragraph">
              <wp:posOffset>81280</wp:posOffset>
            </wp:positionV>
            <wp:extent cx="1051560" cy="2209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wants to draw uniform shapes such as </w:t>
      </w:r>
      <w:r w:rsidRPr="00A41DE8">
        <w:rPr>
          <w:b/>
          <w:bCs/>
        </w:rPr>
        <w:t>Circles</w:t>
      </w:r>
      <w:r>
        <w:t xml:space="preserve"> or </w:t>
      </w:r>
      <w:r w:rsidRPr="00A41DE8">
        <w:rPr>
          <w:b/>
          <w:bCs/>
        </w:rPr>
        <w:t>Squares</w:t>
      </w:r>
      <w:r>
        <w:t xml:space="preserve">, one has got two options either pressing </w:t>
      </w:r>
    </w:p>
    <w:p w:rsidR="00CD3F76" w:rsidRDefault="00CD3F76" w:rsidP="00CD3F76">
      <w:r w:rsidRPr="00A41DE8">
        <w:rPr>
          <w:b/>
          <w:bCs/>
        </w:rPr>
        <w:t>SHIFT</w:t>
      </w:r>
      <w:r>
        <w:t xml:space="preserve"> before dragging the shape or by checking the uniform shapes check box.</w:t>
      </w:r>
    </w:p>
    <w:p w:rsidR="00CD3F76" w:rsidRDefault="00CD3F76" w:rsidP="00CD3F76">
      <w:pPr>
        <w:pStyle w:val="Heading3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Colors</w:t>
      </w:r>
      <w:r w:rsidRPr="00B77026">
        <w:rPr>
          <w:b/>
          <w:bCs/>
          <w:color w:val="ED7D31" w:themeColor="accent2"/>
          <w:sz w:val="24"/>
          <w:szCs w:val="24"/>
        </w:rPr>
        <w:t>:</w:t>
      </w:r>
    </w:p>
    <w:p w:rsidR="00CD3F76" w:rsidRDefault="00CD3F76" w:rsidP="00CD3F76">
      <w:r>
        <w:rPr>
          <w:noProof/>
        </w:rPr>
        <w:drawing>
          <wp:anchor distT="0" distB="0" distL="114300" distR="114300" simplePos="0" relativeHeight="251668480" behindDoc="0" locked="0" layoutInCell="1" allowOverlap="1" wp14:anchorId="1D195772" wp14:editId="703C6FA7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1363980" cy="51816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One can also color his shapes either by choosing the colors before drawing the shapes or by </w:t>
      </w:r>
    </w:p>
    <w:p w:rsidR="00CD3F76" w:rsidRDefault="00CD3F76" w:rsidP="00CD3F76">
      <w:r>
        <w:t xml:space="preserve">selecting the shape after drawing and choosing a color. A Shape can be </w:t>
      </w:r>
      <w:r w:rsidRPr="00747944">
        <w:rPr>
          <w:b/>
          <w:bCs/>
        </w:rPr>
        <w:t>filled</w:t>
      </w:r>
      <w:r>
        <w:t xml:space="preserve"> or </w:t>
      </w:r>
      <w:r w:rsidRPr="00747944">
        <w:rPr>
          <w:b/>
          <w:bCs/>
        </w:rPr>
        <w:t>transparent</w:t>
      </w:r>
      <w:r>
        <w:t>,</w:t>
      </w:r>
    </w:p>
    <w:p w:rsidR="00CD3F76" w:rsidRDefault="00CD3F76" w:rsidP="00CD3F76">
      <w:r>
        <w:t xml:space="preserve">as shown in the figure there are two color pickers one for the border of the shape and the other </w:t>
      </w:r>
    </w:p>
    <w:p w:rsidR="00CD3F76" w:rsidRPr="000C26E0" w:rsidRDefault="00CD3F76" w:rsidP="00CD3F76">
      <w:r>
        <w:t>for the fill color of the shape. As shown in the figure there is also a size slider by which the user can control the width of the border of the shape.</w:t>
      </w:r>
    </w:p>
    <w:p w:rsidR="00CD3F76" w:rsidRPr="00B77026" w:rsidRDefault="00CD3F76" w:rsidP="00CD3F76">
      <w:r>
        <w:rPr>
          <w:noProof/>
        </w:rPr>
        <w:drawing>
          <wp:anchor distT="0" distB="0" distL="114300" distR="114300" simplePos="0" relativeHeight="251669504" behindDoc="0" locked="0" layoutInCell="1" allowOverlap="1" wp14:anchorId="59943F32" wp14:editId="27493FCD">
            <wp:simplePos x="0" y="0"/>
            <wp:positionH relativeFrom="column">
              <wp:posOffset>5806440</wp:posOffset>
            </wp:positionH>
            <wp:positionV relativeFrom="paragraph">
              <wp:posOffset>10795</wp:posOffset>
            </wp:positionV>
            <wp:extent cx="1013460" cy="24384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order to draw a filled shape, the user must check the fill shapes check box.</w:t>
      </w:r>
    </w:p>
    <w:p w:rsidR="00CD3F76" w:rsidRDefault="00CD3F76" w:rsidP="00CD3F76">
      <w:pPr>
        <w:pStyle w:val="Heading3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Copy</w:t>
      </w:r>
      <w:r w:rsidRPr="00B77026">
        <w:rPr>
          <w:b/>
          <w:bCs/>
          <w:color w:val="ED7D31" w:themeColor="accent2"/>
          <w:sz w:val="24"/>
          <w:szCs w:val="24"/>
        </w:rPr>
        <w:t>:</w:t>
      </w:r>
    </w:p>
    <w:p w:rsidR="00CD3F76" w:rsidRDefault="00CD3F76" w:rsidP="00CD3F76">
      <w:r>
        <w:rPr>
          <w:noProof/>
        </w:rPr>
        <w:drawing>
          <wp:anchor distT="0" distB="0" distL="114300" distR="114300" simplePos="0" relativeHeight="251670528" behindDoc="0" locked="0" layoutInCell="1" allowOverlap="1" wp14:anchorId="40215EC2" wp14:editId="5B3D16A9">
            <wp:simplePos x="0" y="0"/>
            <wp:positionH relativeFrom="column">
              <wp:posOffset>6111240</wp:posOffset>
            </wp:positionH>
            <wp:positionV relativeFrom="paragraph">
              <wp:posOffset>102235</wp:posOffset>
            </wp:positionV>
            <wp:extent cx="358140" cy="45720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One can also copy shapes that are already drawn with the same size instead of drawing new ones,</w:t>
      </w:r>
    </w:p>
    <w:p w:rsidR="00CD3F76" w:rsidRDefault="00CD3F76" w:rsidP="00CD3F76">
      <w:r>
        <w:t xml:space="preserve"> A shape must be selected and there is a copy button which will create a copy the user will just have </w:t>
      </w:r>
    </w:p>
    <w:p w:rsidR="00CD3F76" w:rsidRDefault="00CD3F76" w:rsidP="00CD3F76">
      <w:r>
        <w:t>to drag it to the desired place.</w:t>
      </w:r>
    </w:p>
    <w:p w:rsidR="00CD3F76" w:rsidRDefault="00CD3F76" w:rsidP="00CD3F76">
      <w:pPr>
        <w:pStyle w:val="Heading3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Delete</w:t>
      </w:r>
      <w:r w:rsidRPr="00B77026">
        <w:rPr>
          <w:b/>
          <w:bCs/>
          <w:color w:val="ED7D31" w:themeColor="accent2"/>
          <w:sz w:val="24"/>
          <w:szCs w:val="24"/>
        </w:rPr>
        <w:t>:</w:t>
      </w:r>
    </w:p>
    <w:p w:rsidR="00CD3F76" w:rsidRDefault="00CD3F76" w:rsidP="00CD3F76">
      <w:r>
        <w:rPr>
          <w:noProof/>
        </w:rPr>
        <w:drawing>
          <wp:anchor distT="0" distB="0" distL="114300" distR="114300" simplePos="0" relativeHeight="251671552" behindDoc="0" locked="0" layoutInCell="1" allowOverlap="1" wp14:anchorId="519B3799" wp14:editId="4AB0B921">
            <wp:simplePos x="0" y="0"/>
            <wp:positionH relativeFrom="column">
              <wp:posOffset>6118860</wp:posOffset>
            </wp:positionH>
            <wp:positionV relativeFrom="paragraph">
              <wp:posOffset>48895</wp:posOffset>
            </wp:positionV>
            <wp:extent cx="419100" cy="47244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One can delete and shape that has already been drawn by two options either by selecting the shape </w:t>
      </w:r>
    </w:p>
    <w:p w:rsidR="00CD3F76" w:rsidRDefault="00CD3F76" w:rsidP="00CD3F76">
      <w:r>
        <w:t xml:space="preserve">and pressing the delete button or by selecting the shape and pressing </w:t>
      </w:r>
      <w:r w:rsidRPr="00E51980">
        <w:rPr>
          <w:b/>
          <w:bCs/>
        </w:rPr>
        <w:t>DEL</w:t>
      </w:r>
      <w:r>
        <w:t xml:space="preserve"> button on keyboard.</w:t>
      </w:r>
    </w:p>
    <w:p w:rsidR="00CD3F76" w:rsidRDefault="00CD3F76" w:rsidP="00CD3F76">
      <w:pPr>
        <w:pStyle w:val="Heading3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Undo and Redo</w:t>
      </w:r>
      <w:r w:rsidRPr="00B77026">
        <w:rPr>
          <w:b/>
          <w:bCs/>
          <w:color w:val="ED7D31" w:themeColor="accent2"/>
          <w:sz w:val="24"/>
          <w:szCs w:val="24"/>
        </w:rPr>
        <w:t>:</w:t>
      </w:r>
    </w:p>
    <w:p w:rsidR="00CD3F76" w:rsidRDefault="00CD3F76" w:rsidP="00CD3F76">
      <w:r>
        <w:rPr>
          <w:noProof/>
        </w:rPr>
        <w:drawing>
          <wp:anchor distT="0" distB="0" distL="114300" distR="114300" simplePos="0" relativeHeight="251672576" behindDoc="0" locked="0" layoutInCell="1" allowOverlap="1" wp14:anchorId="78BB0AF1" wp14:editId="3A9FA53B">
            <wp:simplePos x="0" y="0"/>
            <wp:positionH relativeFrom="margin">
              <wp:align>right</wp:align>
            </wp:positionH>
            <wp:positionV relativeFrom="paragraph">
              <wp:posOffset>45085</wp:posOffset>
            </wp:positionV>
            <wp:extent cx="815340" cy="53340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One can undo or redo any change that has been done on the drawing board by pressing the </w:t>
      </w:r>
      <w:r w:rsidRPr="00DA5CAB">
        <w:rPr>
          <w:b/>
          <w:bCs/>
        </w:rPr>
        <w:t>UNDO</w:t>
      </w:r>
      <w:r>
        <w:t xml:space="preserve"> </w:t>
      </w:r>
    </w:p>
    <w:p w:rsidR="00CD3F76" w:rsidRPr="00284147" w:rsidRDefault="00CD3F76" w:rsidP="00CD3F76">
      <w:r>
        <w:t xml:space="preserve">button for undoing any action and the </w:t>
      </w:r>
      <w:r w:rsidRPr="00DA5CAB">
        <w:rPr>
          <w:b/>
          <w:bCs/>
        </w:rPr>
        <w:t>REDO</w:t>
      </w:r>
      <w:r>
        <w:t xml:space="preserve"> button for redoing any action.</w:t>
      </w:r>
    </w:p>
    <w:p w:rsidR="00CD3F76" w:rsidRPr="00154C4C" w:rsidRDefault="00CD3F76" w:rsidP="00CD3F76"/>
    <w:p w:rsidR="00CD3F76" w:rsidRDefault="00CD3F76" w:rsidP="00CD3F76">
      <w:pPr>
        <w:pStyle w:val="Heading3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Selecting, Moving, and Resizing</w:t>
      </w:r>
      <w:r w:rsidRPr="00B77026">
        <w:rPr>
          <w:b/>
          <w:bCs/>
          <w:color w:val="ED7D31" w:themeColor="accent2"/>
          <w:sz w:val="24"/>
          <w:szCs w:val="24"/>
        </w:rPr>
        <w:t>:</w:t>
      </w:r>
    </w:p>
    <w:p w:rsidR="00CD3F76" w:rsidRPr="00333AC1" w:rsidRDefault="00CD3F76" w:rsidP="00CD3F76">
      <w:r>
        <w:t xml:space="preserve">The user also has the option to select any shape and choose an action to perform on the shape, one of the actions are </w:t>
      </w:r>
      <w:r w:rsidRPr="00F50186">
        <w:rPr>
          <w:b/>
          <w:bCs/>
        </w:rPr>
        <w:t>MOVING</w:t>
      </w:r>
      <w:r>
        <w:t xml:space="preserve"> the shape to another place, this can be done by selecting the shape and holding it down and dragging it to the desired place. Another action is </w:t>
      </w:r>
      <w:r w:rsidRPr="00DF101D">
        <w:rPr>
          <w:b/>
          <w:bCs/>
        </w:rPr>
        <w:t>RESIZING</w:t>
      </w:r>
      <w:r>
        <w:t xml:space="preserve"> a shape, this can be done by selecting the shape and hovering over any of its sides and dragging until acquiring the desired size.</w:t>
      </w:r>
    </w:p>
    <w:p w:rsidR="000B192F" w:rsidRDefault="000B192F" w:rsidP="000B192F"/>
    <w:p w:rsidR="00235A1A" w:rsidRDefault="00235A1A" w:rsidP="000B192F"/>
    <w:p w:rsidR="00235A1A" w:rsidRDefault="00235A1A" w:rsidP="000B192F"/>
    <w:p w:rsidR="00235A1A" w:rsidRPr="000B192F" w:rsidRDefault="00235A1A" w:rsidP="000B192F"/>
    <w:p w:rsidR="00EB14C7" w:rsidRDefault="00EB14C7" w:rsidP="00EB14C7">
      <w:pPr>
        <w:pStyle w:val="Heading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Sample runs</w:t>
      </w:r>
      <w:r w:rsidRPr="00EB14C7">
        <w:rPr>
          <w:b/>
          <w:bCs/>
          <w:sz w:val="28"/>
          <w:szCs w:val="28"/>
        </w:rPr>
        <w:t>:</w:t>
      </w:r>
    </w:p>
    <w:p w:rsidR="00D20BB4" w:rsidRDefault="00D20BB4" w:rsidP="00D20BB4">
      <w:r>
        <w:rPr>
          <w:noProof/>
        </w:rPr>
        <w:drawing>
          <wp:inline distT="0" distB="0" distL="0" distR="0">
            <wp:extent cx="6847205" cy="534479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BB4" w:rsidRPr="00D20BB4" w:rsidRDefault="00D20BB4" w:rsidP="00D20BB4">
      <w:r>
        <w:rPr>
          <w:noProof/>
        </w:rPr>
        <w:lastRenderedPageBreak/>
        <w:drawing>
          <wp:inline distT="0" distB="0" distL="0" distR="0">
            <wp:extent cx="6858000" cy="533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343" w:rsidRDefault="00D20BB4" w:rsidP="00D53343">
      <w:r>
        <w:rPr>
          <w:noProof/>
        </w:rPr>
        <w:lastRenderedPageBreak/>
        <w:drawing>
          <wp:inline distT="0" distB="0" distL="0" distR="0">
            <wp:extent cx="6858000" cy="53886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41" w:rsidRPr="00D53343" w:rsidRDefault="00E12541" w:rsidP="00D53343">
      <w:r>
        <w:rPr>
          <w:noProof/>
        </w:rPr>
        <w:lastRenderedPageBreak/>
        <w:drawing>
          <wp:inline distT="0" distB="0" distL="0" distR="0">
            <wp:extent cx="6847205" cy="53124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4C7" w:rsidRDefault="00EB14C7" w:rsidP="00EB14C7">
      <w:pPr>
        <w:pStyle w:val="Heading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  <w:r w:rsidRPr="00EB14C7">
        <w:rPr>
          <w:b/>
          <w:bCs/>
          <w:sz w:val="28"/>
          <w:szCs w:val="28"/>
        </w:rPr>
        <w:t>:</w:t>
      </w:r>
    </w:p>
    <w:p w:rsidR="00697E71" w:rsidRDefault="00910CB5" w:rsidP="00697E71">
      <w:pPr>
        <w:rPr>
          <w:sz w:val="22"/>
          <w:szCs w:val="22"/>
        </w:rPr>
      </w:pPr>
      <w:hyperlink r:id="rId25" w:history="1">
        <w:r w:rsidR="0010566C" w:rsidRPr="00817F5F">
          <w:rPr>
            <w:rStyle w:val="Hyperlink"/>
            <w:sz w:val="22"/>
            <w:szCs w:val="22"/>
          </w:rPr>
          <w:t>https://docs.oracle.com/javase/tutorial/deployment/jar/jarclassloader.html</w:t>
        </w:r>
      </w:hyperlink>
    </w:p>
    <w:p w:rsidR="00697E71" w:rsidRDefault="00910CB5" w:rsidP="00697E71">
      <w:pPr>
        <w:rPr>
          <w:sz w:val="22"/>
          <w:szCs w:val="22"/>
        </w:rPr>
      </w:pPr>
      <w:hyperlink r:id="rId26" w:history="1">
        <w:r w:rsidR="00697E71" w:rsidRPr="00817F5F">
          <w:rPr>
            <w:rStyle w:val="Hyperlink"/>
            <w:sz w:val="22"/>
            <w:szCs w:val="22"/>
          </w:rPr>
          <w:t>https://stackoverflow.com/questions/28764893/creating-instances-of-loaded-classes</w:t>
        </w:r>
      </w:hyperlink>
    </w:p>
    <w:p w:rsidR="00697E71" w:rsidRDefault="00910CB5" w:rsidP="00697E71">
      <w:pPr>
        <w:rPr>
          <w:sz w:val="22"/>
          <w:szCs w:val="22"/>
        </w:rPr>
      </w:pPr>
      <w:hyperlink r:id="rId27" w:history="1">
        <w:r w:rsidR="004E6E83" w:rsidRPr="00817F5F">
          <w:rPr>
            <w:rStyle w:val="Hyperlink"/>
            <w:sz w:val="22"/>
            <w:szCs w:val="22"/>
          </w:rPr>
          <w:t>https://stackoverflow.com/questions/17132365/classcastexception-when-try-to-use-loaded-class</w:t>
        </w:r>
      </w:hyperlink>
    </w:p>
    <w:p w:rsidR="004E6E83" w:rsidRDefault="00910CB5" w:rsidP="00697E71">
      <w:pPr>
        <w:rPr>
          <w:sz w:val="22"/>
          <w:szCs w:val="22"/>
        </w:rPr>
      </w:pPr>
      <w:hyperlink r:id="rId28" w:history="1">
        <w:r w:rsidR="00D4006F" w:rsidRPr="00817F5F">
          <w:rPr>
            <w:rStyle w:val="Hyperlink"/>
            <w:sz w:val="22"/>
            <w:szCs w:val="22"/>
          </w:rPr>
          <w:t>https://stackoverflow.com/questions/8648793/java-isfile-isdirectory-without-checking-for-existence</w:t>
        </w:r>
      </w:hyperlink>
    </w:p>
    <w:p w:rsidR="00DB4296" w:rsidRDefault="00910CB5" w:rsidP="00DB4296">
      <w:pPr>
        <w:rPr>
          <w:sz w:val="22"/>
          <w:szCs w:val="22"/>
        </w:rPr>
      </w:pPr>
      <w:hyperlink r:id="rId29" w:history="1">
        <w:r w:rsidR="00B2780F" w:rsidRPr="00817F5F">
          <w:rPr>
            <w:rStyle w:val="Hyperlink"/>
            <w:sz w:val="22"/>
            <w:szCs w:val="22"/>
          </w:rPr>
          <w:t>https://www.geeksforgeeks.org/clone-method-in-java-2/</w:t>
        </w:r>
      </w:hyperlink>
    </w:p>
    <w:p w:rsidR="00B2780F" w:rsidRDefault="00B2780F" w:rsidP="00DB4296"/>
    <w:p w:rsidR="00B2780F" w:rsidRDefault="00B2780F" w:rsidP="00DB4296"/>
    <w:p w:rsidR="00B2780F" w:rsidRDefault="00B2780F" w:rsidP="00DB4296"/>
    <w:p w:rsidR="00B2780F" w:rsidRDefault="00B2780F" w:rsidP="00DB4296"/>
    <w:p w:rsidR="00B2780F" w:rsidRDefault="00B2780F" w:rsidP="00DB4296"/>
    <w:p w:rsidR="00B2780F" w:rsidRDefault="00B2780F" w:rsidP="00DB4296"/>
    <w:p w:rsidR="00B2780F" w:rsidRDefault="00B2780F" w:rsidP="00B2780F">
      <w:pPr>
        <w:pStyle w:val="Heading3"/>
        <w:rPr>
          <w:b/>
          <w:bCs/>
          <w:sz w:val="28"/>
          <w:szCs w:val="28"/>
        </w:rPr>
      </w:pPr>
      <w:r w:rsidRPr="00CD6153">
        <w:rPr>
          <w:b/>
          <w:bCs/>
          <w:sz w:val="28"/>
          <w:szCs w:val="28"/>
        </w:rPr>
        <w:lastRenderedPageBreak/>
        <w:t>D</w:t>
      </w:r>
      <w:r w:rsidR="00955CDB">
        <w:rPr>
          <w:b/>
          <w:bCs/>
          <w:sz w:val="28"/>
          <w:szCs w:val="28"/>
        </w:rPr>
        <w:t>escription of important functions/Modules</w:t>
      </w:r>
      <w:r w:rsidRPr="00CD6153">
        <w:rPr>
          <w:b/>
          <w:bCs/>
          <w:sz w:val="28"/>
          <w:szCs w:val="28"/>
        </w:rPr>
        <w:t>:</w:t>
      </w:r>
    </w:p>
    <w:p w:rsidR="00B2780F" w:rsidRPr="00991410" w:rsidRDefault="00C424F8" w:rsidP="00DB4296">
      <w:pPr>
        <w:rPr>
          <w:sz w:val="24"/>
          <w:szCs w:val="24"/>
        </w:rPr>
      </w:pPr>
      <w:r w:rsidRPr="00991410">
        <w:rPr>
          <w:sz w:val="24"/>
          <w:szCs w:val="24"/>
        </w:rPr>
        <w:t xml:space="preserve">We have got 10 packages, 3 of them are </w:t>
      </w:r>
      <w:r w:rsidR="007A2AF4" w:rsidRPr="00991410">
        <w:rPr>
          <w:sz w:val="24"/>
          <w:szCs w:val="24"/>
        </w:rPr>
        <w:t>MVC,</w:t>
      </w:r>
      <w:r w:rsidRPr="00991410">
        <w:rPr>
          <w:sz w:val="24"/>
          <w:szCs w:val="24"/>
        </w:rPr>
        <w:t xml:space="preserve"> the rest are </w:t>
      </w:r>
      <w:r w:rsidR="007A2AF4" w:rsidRPr="00991410">
        <w:rPr>
          <w:sz w:val="24"/>
          <w:szCs w:val="24"/>
        </w:rPr>
        <w:t>Memento, Command,</w:t>
      </w:r>
      <w:r w:rsidRPr="00991410">
        <w:rPr>
          <w:sz w:val="24"/>
          <w:szCs w:val="24"/>
        </w:rPr>
        <w:t xml:space="preserve"> </w:t>
      </w:r>
      <w:r w:rsidR="007A2AF4" w:rsidRPr="00991410">
        <w:rPr>
          <w:sz w:val="24"/>
          <w:szCs w:val="24"/>
        </w:rPr>
        <w:t>Invoker,</w:t>
      </w:r>
      <w:r w:rsidRPr="00991410">
        <w:rPr>
          <w:sz w:val="24"/>
          <w:szCs w:val="24"/>
        </w:rPr>
        <w:t xml:space="preserve"> File Chooser </w:t>
      </w:r>
      <w:r w:rsidR="007A2AF4" w:rsidRPr="00991410">
        <w:rPr>
          <w:sz w:val="24"/>
          <w:szCs w:val="24"/>
        </w:rPr>
        <w:t>View, IOFILE,</w:t>
      </w:r>
      <w:r w:rsidRPr="00991410">
        <w:rPr>
          <w:sz w:val="24"/>
          <w:szCs w:val="24"/>
        </w:rPr>
        <w:t xml:space="preserve"> </w:t>
      </w:r>
      <w:r w:rsidR="007A2AF4" w:rsidRPr="00991410">
        <w:rPr>
          <w:sz w:val="24"/>
          <w:szCs w:val="24"/>
        </w:rPr>
        <w:t>Utility, Main</w:t>
      </w:r>
      <w:r w:rsidRPr="00991410">
        <w:rPr>
          <w:sz w:val="24"/>
          <w:szCs w:val="24"/>
        </w:rPr>
        <w:t>.</w:t>
      </w:r>
    </w:p>
    <w:p w:rsidR="007A2AF4" w:rsidRPr="00991410" w:rsidRDefault="007A2AF4" w:rsidP="00DB4296">
      <w:pPr>
        <w:rPr>
          <w:sz w:val="24"/>
          <w:szCs w:val="24"/>
        </w:rPr>
      </w:pPr>
    </w:p>
    <w:p w:rsidR="007A2AF4" w:rsidRPr="00991410" w:rsidRDefault="007A2AF4" w:rsidP="00DB4296">
      <w:pPr>
        <w:rPr>
          <w:b/>
          <w:bCs/>
          <w:color w:val="ED7D31" w:themeColor="accent2"/>
          <w:sz w:val="24"/>
          <w:szCs w:val="24"/>
        </w:rPr>
      </w:pPr>
      <w:r w:rsidRPr="00991410">
        <w:rPr>
          <w:b/>
          <w:bCs/>
          <w:color w:val="ED7D31" w:themeColor="accent2"/>
          <w:sz w:val="24"/>
          <w:szCs w:val="24"/>
        </w:rPr>
        <w:t>Memento:</w:t>
      </w:r>
    </w:p>
    <w:p w:rsidR="007A2AF4" w:rsidRPr="00991410" w:rsidRDefault="007A2AF4" w:rsidP="007A2AF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91410">
        <w:rPr>
          <w:sz w:val="24"/>
          <w:szCs w:val="24"/>
        </w:rPr>
        <w:t xml:space="preserve">Care Taker </w:t>
      </w:r>
    </w:p>
    <w:p w:rsidR="007A2AF4" w:rsidRPr="00991410" w:rsidRDefault="007A2AF4" w:rsidP="007A2AF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91410">
        <w:rPr>
          <w:sz w:val="24"/>
          <w:szCs w:val="24"/>
        </w:rPr>
        <w:t>Fixed Stack</w:t>
      </w:r>
    </w:p>
    <w:p w:rsidR="007A2AF4" w:rsidRPr="00991410" w:rsidRDefault="007A2AF4" w:rsidP="007A2AF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91410">
        <w:rPr>
          <w:sz w:val="24"/>
          <w:szCs w:val="24"/>
        </w:rPr>
        <w:t>Memento</w:t>
      </w:r>
    </w:p>
    <w:p w:rsidR="007A2AF4" w:rsidRPr="00991410" w:rsidRDefault="007A2AF4" w:rsidP="007A2AF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91410">
        <w:rPr>
          <w:sz w:val="24"/>
          <w:szCs w:val="24"/>
        </w:rPr>
        <w:t>Originator</w:t>
      </w:r>
    </w:p>
    <w:p w:rsidR="007A2AF4" w:rsidRPr="00991410" w:rsidRDefault="007A2AF4" w:rsidP="007A2AF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91410">
        <w:rPr>
          <w:sz w:val="24"/>
          <w:szCs w:val="24"/>
        </w:rPr>
        <w:t>Undo – Redo</w:t>
      </w:r>
    </w:p>
    <w:p w:rsidR="007A2AF4" w:rsidRPr="00991410" w:rsidRDefault="007A2AF4" w:rsidP="007A2AF4">
      <w:pPr>
        <w:rPr>
          <w:b/>
          <w:bCs/>
          <w:color w:val="ED7D31" w:themeColor="accent2"/>
          <w:sz w:val="24"/>
          <w:szCs w:val="24"/>
        </w:rPr>
      </w:pPr>
      <w:r w:rsidRPr="00991410">
        <w:rPr>
          <w:b/>
          <w:bCs/>
          <w:color w:val="ED7D31" w:themeColor="accent2"/>
          <w:sz w:val="24"/>
          <w:szCs w:val="24"/>
        </w:rPr>
        <w:t>Command</w:t>
      </w:r>
      <w:r w:rsidRPr="00991410">
        <w:rPr>
          <w:b/>
          <w:bCs/>
          <w:color w:val="ED7D31" w:themeColor="accent2"/>
          <w:sz w:val="24"/>
          <w:szCs w:val="24"/>
        </w:rPr>
        <w:t>:</w:t>
      </w:r>
    </w:p>
    <w:p w:rsidR="007A2AF4" w:rsidRPr="00991410" w:rsidRDefault="007A2AF4" w:rsidP="007A2A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91410">
        <w:rPr>
          <w:sz w:val="24"/>
          <w:szCs w:val="24"/>
        </w:rPr>
        <w:t>Change Shape Properties</w:t>
      </w:r>
    </w:p>
    <w:p w:rsidR="007A2AF4" w:rsidRPr="00991410" w:rsidRDefault="007A2AF4" w:rsidP="007A2A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91410">
        <w:rPr>
          <w:sz w:val="24"/>
          <w:szCs w:val="24"/>
        </w:rPr>
        <w:t>Command</w:t>
      </w:r>
    </w:p>
    <w:p w:rsidR="007A2AF4" w:rsidRPr="00991410" w:rsidRDefault="007A2AF4" w:rsidP="007A2A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91410">
        <w:rPr>
          <w:sz w:val="24"/>
          <w:szCs w:val="24"/>
        </w:rPr>
        <w:t>Copy Shape</w:t>
      </w:r>
    </w:p>
    <w:p w:rsidR="007A2AF4" w:rsidRPr="00991410" w:rsidRDefault="007A2AF4" w:rsidP="007A2A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91410">
        <w:rPr>
          <w:sz w:val="24"/>
          <w:szCs w:val="24"/>
        </w:rPr>
        <w:t>Delete Shape</w:t>
      </w:r>
    </w:p>
    <w:p w:rsidR="007A2AF4" w:rsidRPr="00991410" w:rsidRDefault="007A2AF4" w:rsidP="0099141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91410">
        <w:rPr>
          <w:sz w:val="24"/>
          <w:szCs w:val="24"/>
        </w:rPr>
        <w:t>Create Shape</w:t>
      </w:r>
    </w:p>
    <w:p w:rsidR="007A2AF4" w:rsidRPr="00991410" w:rsidRDefault="007A2AF4" w:rsidP="007A2AF4">
      <w:pPr>
        <w:rPr>
          <w:b/>
          <w:bCs/>
          <w:color w:val="ED7D31" w:themeColor="accent2"/>
          <w:sz w:val="24"/>
          <w:szCs w:val="24"/>
        </w:rPr>
      </w:pPr>
      <w:r w:rsidRPr="00991410">
        <w:rPr>
          <w:b/>
          <w:bCs/>
          <w:color w:val="ED7D31" w:themeColor="accent2"/>
          <w:sz w:val="24"/>
          <w:szCs w:val="24"/>
        </w:rPr>
        <w:t>Invoker</w:t>
      </w:r>
      <w:r w:rsidRPr="00991410">
        <w:rPr>
          <w:b/>
          <w:bCs/>
          <w:color w:val="ED7D31" w:themeColor="accent2"/>
          <w:sz w:val="24"/>
          <w:szCs w:val="24"/>
        </w:rPr>
        <w:t>:</w:t>
      </w:r>
    </w:p>
    <w:p w:rsidR="007A2AF4" w:rsidRPr="00991410" w:rsidRDefault="007A2AF4" w:rsidP="007A2AF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91410">
        <w:rPr>
          <w:sz w:val="24"/>
          <w:szCs w:val="24"/>
        </w:rPr>
        <w:t>Controller Invoker</w:t>
      </w:r>
    </w:p>
    <w:p w:rsidR="003436E8" w:rsidRPr="00991410" w:rsidRDefault="007A2AF4" w:rsidP="0099141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91410">
        <w:rPr>
          <w:sz w:val="24"/>
          <w:szCs w:val="24"/>
        </w:rPr>
        <w:t>Invoker Interface</w:t>
      </w:r>
    </w:p>
    <w:p w:rsidR="003436E8" w:rsidRPr="00991410" w:rsidRDefault="003436E8" w:rsidP="003436E8">
      <w:pPr>
        <w:rPr>
          <w:b/>
          <w:bCs/>
          <w:color w:val="ED7D31" w:themeColor="accent2"/>
          <w:sz w:val="24"/>
          <w:szCs w:val="24"/>
        </w:rPr>
      </w:pPr>
      <w:r w:rsidRPr="00991410">
        <w:rPr>
          <w:b/>
          <w:bCs/>
          <w:color w:val="ED7D31" w:themeColor="accent2"/>
          <w:sz w:val="24"/>
          <w:szCs w:val="24"/>
        </w:rPr>
        <w:t>IOFILE</w:t>
      </w:r>
      <w:r w:rsidRPr="00991410">
        <w:rPr>
          <w:b/>
          <w:bCs/>
          <w:color w:val="ED7D31" w:themeColor="accent2"/>
          <w:sz w:val="24"/>
          <w:szCs w:val="24"/>
        </w:rPr>
        <w:t>:</w:t>
      </w:r>
    </w:p>
    <w:p w:rsidR="003436E8" w:rsidRPr="00991410" w:rsidRDefault="003436E8" w:rsidP="003436E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1410">
        <w:rPr>
          <w:sz w:val="24"/>
          <w:szCs w:val="24"/>
        </w:rPr>
        <w:t>File Extension Interface</w:t>
      </w:r>
    </w:p>
    <w:p w:rsidR="003436E8" w:rsidRPr="00991410" w:rsidRDefault="003436E8" w:rsidP="003436E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1410">
        <w:rPr>
          <w:sz w:val="24"/>
          <w:szCs w:val="24"/>
        </w:rPr>
        <w:t>IOFILE</w:t>
      </w:r>
    </w:p>
    <w:p w:rsidR="003436E8" w:rsidRPr="00991410" w:rsidRDefault="003436E8" w:rsidP="003436E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1410">
        <w:rPr>
          <w:sz w:val="24"/>
          <w:szCs w:val="24"/>
        </w:rPr>
        <w:t>Json saver and Loader</w:t>
      </w:r>
    </w:p>
    <w:p w:rsidR="003436E8" w:rsidRPr="00991410" w:rsidRDefault="003436E8" w:rsidP="0099141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1410">
        <w:rPr>
          <w:sz w:val="24"/>
          <w:szCs w:val="24"/>
        </w:rPr>
        <w:t>XML saver and loader</w:t>
      </w:r>
    </w:p>
    <w:p w:rsidR="003436E8" w:rsidRPr="00991410" w:rsidRDefault="003436E8" w:rsidP="003436E8">
      <w:pPr>
        <w:rPr>
          <w:b/>
          <w:bCs/>
          <w:color w:val="ED7D31" w:themeColor="accent2"/>
          <w:sz w:val="24"/>
          <w:szCs w:val="24"/>
        </w:rPr>
      </w:pPr>
      <w:r w:rsidRPr="00991410">
        <w:rPr>
          <w:b/>
          <w:bCs/>
          <w:color w:val="ED7D31" w:themeColor="accent2"/>
          <w:sz w:val="24"/>
          <w:szCs w:val="24"/>
        </w:rPr>
        <w:t>Main:</w:t>
      </w:r>
    </w:p>
    <w:p w:rsidR="00991410" w:rsidRPr="00991410" w:rsidRDefault="003436E8" w:rsidP="0099141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91410">
        <w:rPr>
          <w:sz w:val="24"/>
          <w:szCs w:val="24"/>
        </w:rPr>
        <w:t>Main Class</w:t>
      </w:r>
      <w:bookmarkStart w:id="0" w:name="_GoBack"/>
      <w:bookmarkEnd w:id="0"/>
    </w:p>
    <w:p w:rsidR="00991410" w:rsidRPr="00991410" w:rsidRDefault="00991410" w:rsidP="00991410">
      <w:pPr>
        <w:rPr>
          <w:b/>
          <w:bCs/>
          <w:color w:val="ED7D31" w:themeColor="accent2"/>
          <w:sz w:val="24"/>
          <w:szCs w:val="24"/>
        </w:rPr>
      </w:pPr>
      <w:r w:rsidRPr="00991410">
        <w:rPr>
          <w:b/>
          <w:bCs/>
          <w:color w:val="ED7D31" w:themeColor="accent2"/>
          <w:sz w:val="24"/>
          <w:szCs w:val="24"/>
        </w:rPr>
        <w:t>Utility</w:t>
      </w:r>
      <w:r w:rsidRPr="00991410">
        <w:rPr>
          <w:b/>
          <w:bCs/>
          <w:color w:val="ED7D31" w:themeColor="accent2"/>
          <w:sz w:val="24"/>
          <w:szCs w:val="24"/>
        </w:rPr>
        <w:t>:</w:t>
      </w:r>
    </w:p>
    <w:p w:rsidR="00991410" w:rsidRPr="00991410" w:rsidRDefault="00991410" w:rsidP="0099141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91410">
        <w:rPr>
          <w:sz w:val="24"/>
          <w:szCs w:val="24"/>
        </w:rPr>
        <w:t>Container Resizer</w:t>
      </w:r>
    </w:p>
    <w:p w:rsidR="00991410" w:rsidRPr="00991410" w:rsidRDefault="00991410" w:rsidP="0099141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91410">
        <w:rPr>
          <w:sz w:val="24"/>
          <w:szCs w:val="24"/>
        </w:rPr>
        <w:t>Utility Class</w:t>
      </w:r>
    </w:p>
    <w:p w:rsidR="00991410" w:rsidRDefault="00991410" w:rsidP="00991410">
      <w:pPr>
        <w:rPr>
          <w:b/>
          <w:bCs/>
          <w:color w:val="ED7D31" w:themeColor="accent2"/>
          <w:sz w:val="24"/>
          <w:szCs w:val="24"/>
        </w:rPr>
      </w:pPr>
    </w:p>
    <w:p w:rsidR="00991410" w:rsidRDefault="00991410" w:rsidP="00991410"/>
    <w:p w:rsidR="003436E8" w:rsidRPr="007A2AF4" w:rsidRDefault="003436E8" w:rsidP="003436E8">
      <w:pPr>
        <w:ind w:left="360"/>
      </w:pPr>
    </w:p>
    <w:p w:rsidR="00EB14C7" w:rsidRDefault="00EB14C7"/>
    <w:sectPr w:rsidR="00EB14C7">
      <w:footerReference w:type="default" r:id="rId30"/>
      <w:pgSz w:w="12240" w:h="15840"/>
      <w:pgMar w:top="1080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CB5" w:rsidRDefault="00910CB5">
      <w:pPr>
        <w:spacing w:before="0" w:after="0" w:line="240" w:lineRule="auto"/>
      </w:pPr>
      <w:r>
        <w:separator/>
      </w:r>
    </w:p>
  </w:endnote>
  <w:endnote w:type="continuationSeparator" w:id="0">
    <w:p w:rsidR="00910CB5" w:rsidRDefault="00910C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EBF" w:rsidRDefault="00F71C1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CB5" w:rsidRDefault="00910CB5">
      <w:pPr>
        <w:spacing w:before="0" w:after="0" w:line="240" w:lineRule="auto"/>
      </w:pPr>
      <w:r>
        <w:separator/>
      </w:r>
    </w:p>
  </w:footnote>
  <w:footnote w:type="continuationSeparator" w:id="0">
    <w:p w:rsidR="00910CB5" w:rsidRDefault="00910C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0BF"/>
    <w:multiLevelType w:val="hybridMultilevel"/>
    <w:tmpl w:val="8074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186B"/>
    <w:multiLevelType w:val="hybridMultilevel"/>
    <w:tmpl w:val="F700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2663B"/>
    <w:multiLevelType w:val="hybridMultilevel"/>
    <w:tmpl w:val="D0087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3612"/>
    <w:multiLevelType w:val="hybridMultilevel"/>
    <w:tmpl w:val="D0087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34E09"/>
    <w:multiLevelType w:val="hybridMultilevel"/>
    <w:tmpl w:val="EBBC37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38630E"/>
    <w:multiLevelType w:val="hybridMultilevel"/>
    <w:tmpl w:val="280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83C83"/>
    <w:multiLevelType w:val="hybridMultilevel"/>
    <w:tmpl w:val="64266A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C9D6B61"/>
    <w:multiLevelType w:val="hybridMultilevel"/>
    <w:tmpl w:val="88F81F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F94B77"/>
    <w:multiLevelType w:val="hybridMultilevel"/>
    <w:tmpl w:val="D0087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345AF"/>
    <w:multiLevelType w:val="hybridMultilevel"/>
    <w:tmpl w:val="2C1C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27BD3"/>
    <w:multiLevelType w:val="hybridMultilevel"/>
    <w:tmpl w:val="435468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3A3F0F"/>
    <w:multiLevelType w:val="hybridMultilevel"/>
    <w:tmpl w:val="5336D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B664D"/>
    <w:multiLevelType w:val="hybridMultilevel"/>
    <w:tmpl w:val="D0087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3518"/>
    <w:multiLevelType w:val="hybridMultilevel"/>
    <w:tmpl w:val="5336D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A7200"/>
    <w:multiLevelType w:val="hybridMultilevel"/>
    <w:tmpl w:val="87F2B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4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11"/>
  </w:num>
  <w:num w:numId="12">
    <w:abstractNumId w:val="12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E6"/>
    <w:rsid w:val="00003F8E"/>
    <w:rsid w:val="00026B91"/>
    <w:rsid w:val="00045853"/>
    <w:rsid w:val="00060517"/>
    <w:rsid w:val="00060AEF"/>
    <w:rsid w:val="00062BC8"/>
    <w:rsid w:val="00073E53"/>
    <w:rsid w:val="000A39FE"/>
    <w:rsid w:val="000B056E"/>
    <w:rsid w:val="000B192F"/>
    <w:rsid w:val="000B77F4"/>
    <w:rsid w:val="000C26E0"/>
    <w:rsid w:val="000D6A51"/>
    <w:rsid w:val="0010222C"/>
    <w:rsid w:val="0010566C"/>
    <w:rsid w:val="0012091C"/>
    <w:rsid w:val="001426CA"/>
    <w:rsid w:val="00154C4C"/>
    <w:rsid w:val="001A494A"/>
    <w:rsid w:val="001D670A"/>
    <w:rsid w:val="001E4156"/>
    <w:rsid w:val="0020773A"/>
    <w:rsid w:val="0021376F"/>
    <w:rsid w:val="00235A1A"/>
    <w:rsid w:val="002534A6"/>
    <w:rsid w:val="00273062"/>
    <w:rsid w:val="00284147"/>
    <w:rsid w:val="0029676D"/>
    <w:rsid w:val="002A0358"/>
    <w:rsid w:val="002B727D"/>
    <w:rsid w:val="002D1560"/>
    <w:rsid w:val="002D5C3B"/>
    <w:rsid w:val="002E26F8"/>
    <w:rsid w:val="002F1304"/>
    <w:rsid w:val="002F25E4"/>
    <w:rsid w:val="002F2E4D"/>
    <w:rsid w:val="00315D23"/>
    <w:rsid w:val="00333AC1"/>
    <w:rsid w:val="003362CD"/>
    <w:rsid w:val="003436E8"/>
    <w:rsid w:val="00373802"/>
    <w:rsid w:val="003A21CE"/>
    <w:rsid w:val="003B034F"/>
    <w:rsid w:val="003E41EB"/>
    <w:rsid w:val="003F1129"/>
    <w:rsid w:val="004017F4"/>
    <w:rsid w:val="00403E77"/>
    <w:rsid w:val="00405780"/>
    <w:rsid w:val="0041164E"/>
    <w:rsid w:val="0043790E"/>
    <w:rsid w:val="00463D9D"/>
    <w:rsid w:val="00466B58"/>
    <w:rsid w:val="00493A48"/>
    <w:rsid w:val="00497530"/>
    <w:rsid w:val="004A5B81"/>
    <w:rsid w:val="004C623C"/>
    <w:rsid w:val="004E6E83"/>
    <w:rsid w:val="004F6530"/>
    <w:rsid w:val="00504827"/>
    <w:rsid w:val="00544782"/>
    <w:rsid w:val="005922B0"/>
    <w:rsid w:val="00594ADE"/>
    <w:rsid w:val="00630906"/>
    <w:rsid w:val="00634C9F"/>
    <w:rsid w:val="00646DC2"/>
    <w:rsid w:val="006633FA"/>
    <w:rsid w:val="00697E71"/>
    <w:rsid w:val="006A1DEB"/>
    <w:rsid w:val="006E0174"/>
    <w:rsid w:val="006F5EBF"/>
    <w:rsid w:val="00700166"/>
    <w:rsid w:val="00721046"/>
    <w:rsid w:val="0073326D"/>
    <w:rsid w:val="00735EEF"/>
    <w:rsid w:val="007435D1"/>
    <w:rsid w:val="00747944"/>
    <w:rsid w:val="00755101"/>
    <w:rsid w:val="007865C9"/>
    <w:rsid w:val="007A2AF4"/>
    <w:rsid w:val="007F1A7B"/>
    <w:rsid w:val="007F2284"/>
    <w:rsid w:val="0084792E"/>
    <w:rsid w:val="00847986"/>
    <w:rsid w:val="008C3B3D"/>
    <w:rsid w:val="008C6258"/>
    <w:rsid w:val="008D5FA9"/>
    <w:rsid w:val="008E2D7B"/>
    <w:rsid w:val="008F69B2"/>
    <w:rsid w:val="00910CB5"/>
    <w:rsid w:val="00911583"/>
    <w:rsid w:val="009326CD"/>
    <w:rsid w:val="00955CDB"/>
    <w:rsid w:val="009715CE"/>
    <w:rsid w:val="009819C3"/>
    <w:rsid w:val="00991410"/>
    <w:rsid w:val="009924BB"/>
    <w:rsid w:val="009A1863"/>
    <w:rsid w:val="009E6AD6"/>
    <w:rsid w:val="00A003C5"/>
    <w:rsid w:val="00A36EF7"/>
    <w:rsid w:val="00A41DE8"/>
    <w:rsid w:val="00AC67A2"/>
    <w:rsid w:val="00AC6F4D"/>
    <w:rsid w:val="00AD19DA"/>
    <w:rsid w:val="00AD2EE6"/>
    <w:rsid w:val="00AD6A99"/>
    <w:rsid w:val="00AF4709"/>
    <w:rsid w:val="00AF701F"/>
    <w:rsid w:val="00B108E8"/>
    <w:rsid w:val="00B14EA9"/>
    <w:rsid w:val="00B17EDF"/>
    <w:rsid w:val="00B2780F"/>
    <w:rsid w:val="00B330D7"/>
    <w:rsid w:val="00B36AA2"/>
    <w:rsid w:val="00B77026"/>
    <w:rsid w:val="00BD1EDF"/>
    <w:rsid w:val="00BD3691"/>
    <w:rsid w:val="00BE40C7"/>
    <w:rsid w:val="00C12917"/>
    <w:rsid w:val="00C424F8"/>
    <w:rsid w:val="00C42FE0"/>
    <w:rsid w:val="00C63D6A"/>
    <w:rsid w:val="00C71936"/>
    <w:rsid w:val="00CC3D08"/>
    <w:rsid w:val="00CD1414"/>
    <w:rsid w:val="00CD3F76"/>
    <w:rsid w:val="00CD6153"/>
    <w:rsid w:val="00CD6CDE"/>
    <w:rsid w:val="00CF1268"/>
    <w:rsid w:val="00CF1826"/>
    <w:rsid w:val="00D1101B"/>
    <w:rsid w:val="00D20BB4"/>
    <w:rsid w:val="00D4006F"/>
    <w:rsid w:val="00D5057E"/>
    <w:rsid w:val="00D53343"/>
    <w:rsid w:val="00D617A7"/>
    <w:rsid w:val="00D86349"/>
    <w:rsid w:val="00D95F6C"/>
    <w:rsid w:val="00D9788D"/>
    <w:rsid w:val="00DA346A"/>
    <w:rsid w:val="00DA5CAB"/>
    <w:rsid w:val="00DB4296"/>
    <w:rsid w:val="00DF101D"/>
    <w:rsid w:val="00E00B53"/>
    <w:rsid w:val="00E12541"/>
    <w:rsid w:val="00E51980"/>
    <w:rsid w:val="00E51E81"/>
    <w:rsid w:val="00E52849"/>
    <w:rsid w:val="00E54E96"/>
    <w:rsid w:val="00EB14C7"/>
    <w:rsid w:val="00EE5465"/>
    <w:rsid w:val="00EF7592"/>
    <w:rsid w:val="00F03A0E"/>
    <w:rsid w:val="00F07251"/>
    <w:rsid w:val="00F1608D"/>
    <w:rsid w:val="00F20446"/>
    <w:rsid w:val="00F25AD3"/>
    <w:rsid w:val="00F50186"/>
    <w:rsid w:val="00F66B18"/>
    <w:rsid w:val="00F71C1D"/>
    <w:rsid w:val="00F7610A"/>
    <w:rsid w:val="00F837D4"/>
    <w:rsid w:val="00F86CB1"/>
    <w:rsid w:val="00F94F21"/>
    <w:rsid w:val="00FB30F5"/>
    <w:rsid w:val="00FD2466"/>
    <w:rsid w:val="00FF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A98E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120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0" w:after="40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18"/>
      <w:szCs w:val="18"/>
    </w:r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before="0" w:after="0" w:line="240" w:lineRule="auto"/>
      <w:jc w:val="center"/>
    </w:pPr>
    <w:rPr>
      <w:color w:val="2E74B5" w:themeColor="accent1" w:themeShade="BF"/>
      <w:spacing w:val="60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  <w:spacing w:val="60"/>
      <w:sz w:val="18"/>
      <w:szCs w:val="18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bottom w:val="single" w:sz="4" w:space="0" w:color="BDD6EE" w:themeColor="accent1" w:themeTint="66"/>
        <w:insideH w:val="single" w:sz="4" w:space="0" w:color="BDD6EE" w:themeColor="accent1" w:themeTint="66"/>
      </w:tblBorders>
    </w:tblPr>
    <w:tblStylePr w:type="firstRow">
      <w:rPr>
        <w:b/>
        <w:bCs/>
        <w:color w:val="2E74B5" w:themeColor="accent1" w:themeShade="BF"/>
      </w:rPr>
      <w:tblPr/>
      <w:tcPr>
        <w:tcBorders>
          <w:bottom w:val="single" w:sz="12" w:space="0" w:color="2E74B5" w:themeColor="accent1" w:themeShade="BF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F76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6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tackoverflow.com/questions/28764893/creating-instances-of-loaded-classes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s.oracle.com/javase/tutorial/deployment/jar/jarclassloader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geeksforgeeks.org/clone-method-in-java-2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stackoverflow.com/questions/8648793/java-isfile-isdirectory-without-checking-for-existenc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stackoverflow.com/questions/17132365/classcastexception-when-try-to-use-loaded-class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Course%20syllabus%20(2%20pages).dotx" TargetMode="External"/></Relationships>
</file>

<file path=word/theme/theme1.xml><?xml version="1.0" encoding="utf-8"?>
<a:theme xmlns:a="http://schemas.openxmlformats.org/drawingml/2006/main" name="Syllab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58E19-028F-4089-BA52-875B40CF99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B6E23A-F3CC-41C2-A011-2BE1B9D8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 (2 pages).dotx</Template>
  <TotalTime>0</TotalTime>
  <Pages>13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2018-04-26T17:55:00Z</dcterms:created>
  <dcterms:modified xsi:type="dcterms:W3CDTF">2018-04-28T19:50:00Z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TC039920789991</vt:lpwstr>
  </property>
</Properties>
</file>